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r>
        <w:fldChar w:fldCharType="end"/>
      </w:r>
    </w:p>
    <w:p w:rsidR="009E0CA4" w:rsidRDefault="00CD2D83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Pr="00CD2D83" w:rsidRDefault="00CD2D83" w:rsidP="00CD2D83">
      <w:pPr>
        <w:pStyle w:val="a9"/>
        <w:jc w:val="center"/>
        <w:rPr>
          <w:sz w:val="44"/>
          <w:szCs w:val="44"/>
        </w:rPr>
      </w:pPr>
      <w:r w:rsidRPr="00CD2D83">
        <w:rPr>
          <w:sz w:val="44"/>
          <w:szCs w:val="44"/>
        </w:rPr>
        <w:t>2024.05.07</w:t>
      </w: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 </w:t>
      </w:r>
      <w:r w:rsidR="00B73521">
        <w:rPr>
          <w:rFonts w:hint="eastAsia"/>
          <w:lang w:eastAsia="ko-KR"/>
        </w:rPr>
        <w:t>김아름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B73521">
        <w:rPr>
          <w:rFonts w:hint="eastAsia"/>
          <w:lang w:eastAsia="ko-KR"/>
        </w:rPr>
        <w:t>고은별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  <w:sectPr w:rsidR="00CD2D8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lang w:eastAsia="ko-KR"/>
        </w:rPr>
        <w:t>김선호</w:t>
      </w: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:rsidTr="00CD2D83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 w:rsidRPr="00383EBA">
              <w:rPr>
                <w:b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김강훈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기획작성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기획수정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CD2D83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 w:rsidP="00CD2D83">
      <w:pPr>
        <w:pStyle w:val="20"/>
        <w:rPr>
          <w:noProof/>
        </w:rPr>
      </w:pP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Pr="00CD2D83" w:rsidRDefault="00CD2D83" w:rsidP="00CD2D83"/>
    <w:p w:rsidR="00CD2D83" w:rsidRPr="00CD2D83" w:rsidRDefault="00CD2D83" w:rsidP="00CD2D83"/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a3"/>
      </w:pPr>
      <w:r>
        <w:fldChar w:fldCharType="end"/>
      </w:r>
      <w:r>
        <w:br w:type="page"/>
      </w:r>
      <w:r w:rsidR="00550ADF">
        <w:lastRenderedPageBreak/>
        <w:fldChar w:fldCharType="begin"/>
      </w:r>
      <w:r w:rsidR="00550ADF">
        <w:instrText xml:space="preserve"> TITLE  \* MERGEFORMAT </w:instrText>
      </w:r>
      <w:r w:rsidR="00550ADF">
        <w:fldChar w:fldCharType="separate"/>
      </w:r>
      <w:r w:rsidR="00824C1C">
        <w:t>Software Requirements Specification</w:t>
      </w:r>
      <w:r w:rsidR="00550ADF">
        <w:fldChar w:fldCharType="end"/>
      </w:r>
      <w:r>
        <w:t xml:space="preserve"> </w:t>
      </w:r>
    </w:p>
    <w:p w:rsidR="009E0CA4" w:rsidRPr="00CD2D83" w:rsidRDefault="00CD2D83">
      <w:pPr>
        <w:pStyle w:val="1"/>
      </w:pPr>
      <w:r w:rsidRPr="00CD2D83">
        <w:rPr>
          <w:rFonts w:hint="eastAsia"/>
          <w:lang w:eastAsia="ko-KR"/>
        </w:rPr>
        <w:t>소개</w:t>
      </w:r>
    </w:p>
    <w:p w:rsidR="009E0CA4" w:rsidRPr="00B73521" w:rsidRDefault="00B73521" w:rsidP="00B73521">
      <w:pPr>
        <w:pStyle w:val="InfoBlue"/>
      </w:pPr>
      <w:r w:rsidRPr="00B73521">
        <w:rPr>
          <w:rFonts w:hint="eastAsia"/>
        </w:rPr>
        <w:t xml:space="preserve">일본어를 배우고 싶어하는 사용자에게 쉽게 접근하고 비교적 짧은 </w:t>
      </w:r>
      <w:proofErr w:type="spellStart"/>
      <w:r w:rsidRPr="00B73521">
        <w:rPr>
          <w:rFonts w:hint="eastAsia"/>
        </w:rPr>
        <w:t>시간안에</w:t>
      </w:r>
      <w:proofErr w:type="spellEnd"/>
      <w:r w:rsidRPr="00B73521">
        <w:rPr>
          <w:rFonts w:hint="eastAsia"/>
        </w:rPr>
        <w:t xml:space="preserve"> 많은 걸 배울 수 있도록 히라가나와 </w:t>
      </w:r>
      <w:proofErr w:type="spellStart"/>
      <w:r w:rsidRPr="00B73521">
        <w:rPr>
          <w:rFonts w:hint="eastAsia"/>
        </w:rPr>
        <w:t>가타카나</w:t>
      </w:r>
      <w:proofErr w:type="spellEnd"/>
      <w:r w:rsidRPr="00B73521">
        <w:rPr>
          <w:rFonts w:hint="eastAsia"/>
        </w:rPr>
        <w:t xml:space="preserve">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w:rsidR="00B73521" w:rsidRPr="00B73521" w:rsidRDefault="00CD2D83" w:rsidP="00B73521">
      <w:pPr>
        <w:pStyle w:val="2"/>
        <w:rPr>
          <w:rFonts w:hint="eastAsia"/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w:rsidR="00CD2D83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Pr="00D61852">
        <w:rPr>
          <w:rFonts w:hint="eastAsia"/>
          <w:i/>
          <w:lang w:eastAsia="ko-KR"/>
        </w:rPr>
        <w:t>가타카나</w:t>
      </w:r>
      <w:proofErr w:type="spellEnd"/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w:rsidR="00B73521" w:rsidRPr="00B73521" w:rsidRDefault="00B73521" w:rsidP="00B73521">
      <w:pPr>
        <w:rPr>
          <w:rFonts w:hint="eastAsia"/>
          <w:lang w:eastAsia="ko-KR"/>
        </w:rPr>
      </w:pPr>
    </w:p>
    <w:p w:rsidR="009E0CA4" w:rsidRDefault="00CD2D83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:rsidR="00B73521" w:rsidRPr="00D61852" w:rsidRDefault="00B73521" w:rsidP="00B73521">
      <w:pPr>
        <w:ind w:firstLine="720"/>
        <w:rPr>
          <w:rFonts w:hint="eastAsia"/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Pr="00D61852">
        <w:rPr>
          <w:rFonts w:hint="eastAsia"/>
          <w:i/>
          <w:lang w:eastAsia="ko-KR"/>
        </w:rPr>
        <w:t>가타카나</w:t>
      </w:r>
      <w:proofErr w:type="spellEnd"/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w:rsidR="00CD2D83" w:rsidRPr="00CD2D83" w:rsidRDefault="00CD2D83" w:rsidP="00CD2D83">
      <w:pPr>
        <w:rPr>
          <w:lang w:eastAsia="ko-KR"/>
        </w:rPr>
      </w:pPr>
    </w:p>
    <w:p w:rsidR="009E0CA4" w:rsidRDefault="00CD2D83">
      <w:pPr>
        <w:pStyle w:val="2"/>
      </w:pPr>
      <w:r>
        <w:rPr>
          <w:rFonts w:hint="eastAsia"/>
          <w:lang w:eastAsia="ko-KR"/>
        </w:rPr>
        <w:t>정의</w:t>
      </w:r>
    </w:p>
    <w:p w:rsidR="00CD2D83" w:rsidRPr="00CD2D83" w:rsidRDefault="00CD2D83" w:rsidP="00CD2D83"/>
    <w:p w:rsidR="009E0CA4" w:rsidRDefault="0006409D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B73521" w:rsidRPr="00D61852" w:rsidRDefault="00B73521" w:rsidP="00B73521">
      <w:pPr>
        <w:ind w:left="720"/>
        <w:rPr>
          <w:rFonts w:hint="eastAsia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 xml:space="preserve">이 </w:t>
      </w:r>
      <w:proofErr w:type="spellStart"/>
      <w:r w:rsidRPr="00D61852">
        <w:rPr>
          <w:rFonts w:ascii="바탕" w:hAnsi="바탕" w:hint="eastAsia"/>
          <w:i/>
          <w:lang w:eastAsia="ko-KR"/>
        </w:rPr>
        <w:t>어플은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일본어를 배우고 싶지만 시간이 없어 배우지 못하는 사람들을 위해 쉽게 접근하여 편하게 배울 수 있는 </w:t>
      </w:r>
      <w:proofErr w:type="spellStart"/>
      <w:r w:rsidRPr="00D61852">
        <w:rPr>
          <w:rFonts w:ascii="바탕" w:hAnsi="바탕" w:hint="eastAsia"/>
          <w:i/>
          <w:lang w:eastAsia="ko-KR"/>
        </w:rPr>
        <w:t>어플입니다</w:t>
      </w:r>
      <w:proofErr w:type="spellEnd"/>
      <w:r w:rsidRPr="00D61852">
        <w:rPr>
          <w:rFonts w:ascii="바탕" w:hAnsi="바탕" w:hint="eastAsia"/>
          <w:i/>
          <w:lang w:eastAsia="ko-KR"/>
        </w:rPr>
        <w:t>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 xml:space="preserve">핸드폰으로 손쉬운 학습이 가능하며 이 </w:t>
      </w:r>
      <w:proofErr w:type="spellStart"/>
      <w:r w:rsidRPr="00D61852">
        <w:rPr>
          <w:rFonts w:ascii="바탕" w:hAnsi="바탕" w:hint="eastAsia"/>
          <w:i/>
          <w:lang w:eastAsia="ko-KR"/>
        </w:rPr>
        <w:t>어플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가타카나만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:rsidR="009E0CA4" w:rsidRDefault="00D61852" w:rsidP="00B73521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proofErr w:type="spellStart"/>
      <w:r w:rsidRPr="00AD2AA8">
        <w:rPr>
          <w:rFonts w:hint="eastAsia"/>
        </w:rPr>
        <w:t>오십음</w:t>
      </w:r>
      <w:proofErr w:type="spellEnd"/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proofErr w:type="spellStart"/>
      <w:r w:rsidRPr="00AD2AA8">
        <w:rPr>
          <w:rFonts w:hint="eastAsia"/>
        </w:rPr>
        <w:t>가타카나를</w:t>
      </w:r>
      <w:proofErr w:type="spellEnd"/>
      <w:r w:rsidRPr="00AD2AA8">
        <w:rPr>
          <w:rFonts w:hint="eastAsia"/>
        </w:rPr>
        <w:t xml:space="preserve"> 얼마나 습득하였는지 퍼센트로 확인할 수 있도록 되어 있습니다</w:t>
      </w:r>
      <w:r w:rsidR="009E0CA4">
        <w:t xml:space="preserve"> </w:t>
      </w: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w:rsidR="00D61852" w:rsidRPr="00D61852" w:rsidRDefault="00D61852" w:rsidP="00D61852">
      <w:pPr>
        <w:ind w:left="720"/>
        <w:rPr>
          <w:rFonts w:ascii="바탕" w:hAnsi="바탕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 xml:space="preserve">시작화면에서 히라가나와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각각 선택할 수 있으며, 히라가나를 선택하면 히라가나 퀴즈를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선택하면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퀴즈를 풀도록 하며, 히라가나와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배우도록 합니다.</w:t>
      </w:r>
    </w:p>
    <w:p w:rsidR="0006409D" w:rsidRPr="00D61852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업무분장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조장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proofErr w:type="spellStart"/>
      <w:r w:rsidRPr="00E1361A">
        <w:rPr>
          <w:rFonts w:hint="eastAsia"/>
          <w:i/>
          <w:lang w:eastAsia="ko-KR"/>
        </w:rPr>
        <w:t>김강훈</w:t>
      </w:r>
      <w:proofErr w:type="spellEnd"/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김선호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고은별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김아름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E1361A" w:rsidRPr="00A96A22" w:rsidRDefault="00E1361A" w:rsidP="00E1361A">
      <w:pPr>
        <w:ind w:left="720"/>
        <w:rPr>
          <w:rFonts w:hint="eastAsia"/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이유진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06409D" w:rsidRPr="00E1361A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w:rsidR="0006409D" w:rsidRPr="0006409D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:rsidR="00A96A22" w:rsidRDefault="00A96A22" w:rsidP="000632BC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</w:p>
    <w:p w:rsidR="000632BC" w:rsidRPr="000632BC" w:rsidRDefault="000632BC" w:rsidP="000632BC">
      <w:pPr>
        <w:ind w:left="720"/>
        <w:rPr>
          <w:rFonts w:hint="eastAsia"/>
          <w:i/>
          <w:lang w:eastAsia="ko-KR"/>
        </w:rPr>
      </w:pPr>
      <w:r>
        <w:rPr>
          <w:rFonts w:hint="eastAsia"/>
          <w:i/>
          <w:noProof/>
          <w:lang w:eastAsia="ko-KR"/>
        </w:rPr>
        <w:drawing>
          <wp:inline distT="0" distB="0" distL="0" distR="0" wp14:anchorId="799626E3" wp14:editId="105EC64F">
            <wp:extent cx="2327910" cy="330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40513_0826141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91" cy="33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lang w:eastAsia="ko-KR"/>
        </w:rPr>
        <w:drawing>
          <wp:inline distT="0" distB="0" distL="0" distR="0">
            <wp:extent cx="2543175" cy="3609975"/>
            <wp:effectExtent l="0" t="0" r="9525" b="9525"/>
            <wp:docPr id="3" name="그림 3" descr="C:\Users\YUHAN\AppData\Local\Microsoft\Windows\INetCache\Content.Word\KakaoTalk_20240513_08261410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HAN\AppData\Local\Microsoft\Windows\INetCache\Content.Word\KakaoTalk_20240513_082614103_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BCDA483" wp14:editId="0B2CFDF9">
            <wp:extent cx="2399665" cy="3403162"/>
            <wp:effectExtent l="0" t="0" r="635" b="6985"/>
            <wp:docPr id="2" name="그림 2" descr="C:\Users\YUHAN\AppData\Local\Microsoft\Windows\INetCache\Content.Word\KakaoTalk_20240513_082614103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HAN\AppData\Local\Microsoft\Windows\INetCache\Content.Word\KakaoTalk_20240513_082614103_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49" cy="341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8.75pt;height:282pt">
            <v:imagedata r:id="rId12" o:title="KakaoTalk_20240513_082614103_03"/>
          </v:shape>
        </w:pict>
      </w:r>
    </w:p>
    <w:p w:rsidR="0006409D" w:rsidRPr="00A96A22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기능정의</w:t>
      </w:r>
      <w:proofErr w:type="spellEnd"/>
      <w:r>
        <w:rPr>
          <w:rFonts w:hint="eastAsia"/>
          <w:lang w:eastAsia="ko-KR"/>
        </w:rPr>
        <w:t>)</w:t>
      </w:r>
    </w:p>
    <w:p w:rsidR="00AA1D0B" w:rsidRPr="00AA1D0B" w:rsidRDefault="00AA1D0B" w:rsidP="00AA1D0B">
      <w:pPr>
        <w:ind w:left="720"/>
        <w:rPr>
          <w:i/>
          <w:lang w:eastAsia="ko-KR"/>
        </w:rPr>
      </w:pPr>
      <w:r w:rsidRPr="00AA1D0B">
        <w:rPr>
          <w:rFonts w:ascii="바탕" w:hAnsi="바탕" w:hint="eastAsia"/>
          <w:i/>
          <w:lang w:eastAsia="ko-KR"/>
        </w:rPr>
        <w:t xml:space="preserve">프로그래밍은 유저들의 참여도를 중심으로 만들었습니다. 학습의 중요한 것은 참여도와 반복성, </w:t>
      </w:r>
      <w:proofErr w:type="spellStart"/>
      <w:r w:rsidRPr="00AA1D0B">
        <w:rPr>
          <w:rFonts w:ascii="바탕" w:hAnsi="바탕" w:hint="eastAsia"/>
          <w:i/>
          <w:lang w:eastAsia="ko-KR"/>
        </w:rPr>
        <w:t>간단함이라고</w:t>
      </w:r>
      <w:proofErr w:type="spellEnd"/>
      <w:r w:rsidRPr="00AA1D0B">
        <w:rPr>
          <w:rFonts w:ascii="바탕" w:hAnsi="바탕" w:hint="eastAsia"/>
          <w:i/>
          <w:lang w:eastAsia="ko-KR"/>
        </w:rPr>
        <w:t xml:space="preserve">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proofErr w:type="gramStart"/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i/>
          <w:lang w:eastAsia="ko-KR"/>
        </w:rPr>
        <w:t xml:space="preserve"> O</w:t>
      </w:r>
      <w:proofErr w:type="gramEnd"/>
      <w:r w:rsidRPr="00AA1D0B">
        <w:rPr>
          <w:i/>
          <w:lang w:eastAsia="ko-KR"/>
        </w:rPr>
        <w:t xml:space="preserve">, X </w:t>
      </w:r>
      <w:r w:rsidRPr="00AA1D0B">
        <w:rPr>
          <w:rFonts w:hint="eastAsia"/>
          <w:i/>
          <w:lang w:eastAsia="ko-KR"/>
        </w:rPr>
        <w:t>퀴즈나</w:t>
      </w:r>
      <w:r w:rsidRPr="00AA1D0B">
        <w:rPr>
          <w:rFonts w:hint="eastAsia"/>
          <w:i/>
          <w:lang w:eastAsia="ko-KR"/>
        </w:rPr>
        <w:t>, /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알맞게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맞추고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계산하고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ascii="바탕" w:hAnsi="바탕" w:hint="eastAsia"/>
          <w:i/>
          <w:lang w:eastAsia="ko-KR"/>
        </w:rPr>
        <w:t>의 데이터가 쌓이며 내가 어느 점이 취약한지 반복적으로 틀리는 부분을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다시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보게함으로써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w:rsidR="0006409D" w:rsidRPr="00AA1D0B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w:rsidR="0006409D" w:rsidRPr="0006409D" w:rsidRDefault="0006409D" w:rsidP="0006409D"/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실행결과화면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참고문헌</w:t>
      </w:r>
    </w:p>
    <w:p w:rsidR="004D0031" w:rsidRPr="004D0031" w:rsidRDefault="004D0031" w:rsidP="004D0031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 xml:space="preserve">Rational Unified </w:t>
      </w:r>
      <w:proofErr w:type="gramStart"/>
      <w:r w:rsidRPr="004D0031">
        <w:rPr>
          <w:rFonts w:ascii="바탕" w:hAnsi="바탕"/>
          <w:i/>
          <w:shd w:val="clear" w:color="auto" w:fill="FDFDFD"/>
        </w:rPr>
        <w:t>Process(</w:t>
      </w:r>
      <w:proofErr w:type="gramEnd"/>
      <w:r w:rsidRPr="004D0031">
        <w:rPr>
          <w:rFonts w:ascii="바탕" w:hAnsi="바탕"/>
          <w:i/>
          <w:shd w:val="clear" w:color="auto" w:fill="FDFDFD"/>
        </w:rPr>
        <w:t>Rational Unified Process)</w:t>
      </w:r>
    </w:p>
    <w:p w:rsidR="009E0CA4" w:rsidRPr="0006409D" w:rsidRDefault="004D0031" w:rsidP="00B73521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r>
        <w:rPr>
          <w:rFonts w:hint="eastAsia"/>
        </w:rPr>
        <w:t>오십음</w:t>
      </w:r>
      <w:r>
        <w:t>”</w:t>
      </w:r>
      <w:bookmarkStart w:id="0" w:name="_GoBack"/>
      <w:bookmarkEnd w:id="0"/>
    </w:p>
    <w:sectPr w:rsidR="009E0CA4" w:rsidRPr="0006409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ADF" w:rsidRDefault="00550ADF">
      <w:pPr>
        <w:spacing w:line="240" w:lineRule="auto"/>
      </w:pPr>
      <w:r>
        <w:separator/>
      </w:r>
    </w:p>
  </w:endnote>
  <w:endnote w:type="continuationSeparator" w:id="0">
    <w:p w:rsidR="00550ADF" w:rsidRDefault="00550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CD2D83">
          <w:pPr>
            <w:ind w:right="360"/>
          </w:pP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CD2D8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824C1C">
            <w:t>&lt;</w:t>
          </w:r>
          <w:proofErr w:type="spellStart"/>
          <w:r w:rsidR="00CD2D83">
            <w:rPr>
              <w:rFonts w:hint="eastAsia"/>
              <w:lang w:eastAsia="ko-KR"/>
            </w:rPr>
            <w:t>유한대학교</w:t>
          </w:r>
          <w:proofErr w:type="spellEnd"/>
          <w:r w:rsidR="00824C1C">
            <w:t>&gt;</w:t>
          </w:r>
          <w:r>
            <w:fldChar w:fldCharType="end"/>
          </w:r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D0031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ADF" w:rsidRDefault="00550ADF">
      <w:pPr>
        <w:spacing w:line="240" w:lineRule="auto"/>
      </w:pPr>
      <w:r>
        <w:separator/>
      </w:r>
    </w:p>
  </w:footnote>
  <w:footnote w:type="continuationSeparator" w:id="0">
    <w:p w:rsidR="00550ADF" w:rsidRDefault="00550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proofErr w:type="spellStart"/>
    <w:r w:rsidR="00CD2D83">
      <w:rPr>
        <w:rFonts w:ascii="Arial" w:hAnsi="Arial" w:hint="eastAsia"/>
        <w:b/>
        <w:sz w:val="36"/>
        <w:lang w:eastAsia="ko-KR"/>
      </w:rPr>
      <w:t>기엽조</w:t>
    </w:r>
    <w:proofErr w:type="spellEnd"/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이요한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9E0CA4">
      <w:tc>
        <w:tcPr>
          <w:tcW w:w="6379" w:type="dxa"/>
        </w:tcPr>
        <w:p w:rsidR="009E0CA4" w:rsidRDefault="00550AD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24C1C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9E0CA4" w:rsidRDefault="009E0CA4" w:rsidP="00CD2D83">
          <w:r>
            <w:t xml:space="preserve">  Date:  &lt;</w:t>
          </w:r>
          <w:r w:rsidR="00CD2D83">
            <w:t>2024/05/07</w:t>
          </w:r>
          <w:r>
            <w:t>&gt;</w:t>
          </w:r>
        </w:p>
      </w:tc>
    </w:tr>
    <w:tr w:rsidR="009E0CA4">
      <w:tc>
        <w:tcPr>
          <w:tcW w:w="9558" w:type="dxa"/>
          <w:gridSpan w:val="2"/>
        </w:tcPr>
        <w:p w:rsidR="009E0CA4" w:rsidRDefault="00CD2D83">
          <w:r>
            <w:t>&lt;</w:t>
          </w: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  <w:r>
            <w:rPr>
              <w:rFonts w:hint="eastAsia"/>
              <w:lang w:eastAsia="ko-KR"/>
            </w:rPr>
            <w:t>_</w:t>
          </w:r>
          <w:r>
            <w:rPr>
              <w:rFonts w:hint="eastAsia"/>
              <w:lang w:eastAsia="ko-KR"/>
            </w:rPr>
            <w:t>기획서</w:t>
          </w:r>
          <w:r>
            <w:rPr>
              <w:rFonts w:hint="eastAsia"/>
              <w:lang w:eastAsia="ko-KR"/>
            </w:rPr>
            <w:t>-</w:t>
          </w:r>
          <w:r w:rsidR="00B73521">
            <w:rPr>
              <w:rFonts w:hint="eastAsia"/>
              <w:lang w:eastAsia="ko-KR"/>
            </w:rPr>
            <w:t>김아름</w:t>
          </w:r>
          <w:r>
            <w:rPr>
              <w:rFonts w:hint="eastAsia"/>
              <w:lang w:eastAsia="ko-KR"/>
            </w:rPr>
            <w:t>(</w:t>
          </w:r>
          <w:r>
            <w:rPr>
              <w:lang w:eastAsia="ko-KR"/>
            </w:rPr>
            <w:t>20240507)</w:t>
          </w:r>
          <w:r>
            <w:t xml:space="preserve"> &gt;</w:t>
          </w:r>
        </w:p>
      </w:tc>
    </w:tr>
  </w:tbl>
  <w:p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1C"/>
    <w:rsid w:val="000632BC"/>
    <w:rsid w:val="0006409D"/>
    <w:rsid w:val="00383EBA"/>
    <w:rsid w:val="004D0031"/>
    <w:rsid w:val="00550ADF"/>
    <w:rsid w:val="007471C7"/>
    <w:rsid w:val="00824C1C"/>
    <w:rsid w:val="009E0CA4"/>
    <w:rsid w:val="00A96A22"/>
    <w:rsid w:val="00AA1D0B"/>
    <w:rsid w:val="00B73521"/>
    <w:rsid w:val="00CD2D83"/>
    <w:rsid w:val="00D61852"/>
    <w:rsid w:val="00E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14ACB"/>
  <w15:chartTrackingRefBased/>
  <w15:docId w15:val="{4C05FB2C-D073-4E6F-B491-2A6CFDD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7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9</cp:revision>
  <cp:lastPrinted>1899-12-31T15:00:00Z</cp:lastPrinted>
  <dcterms:created xsi:type="dcterms:W3CDTF">2024-05-07T06:22:00Z</dcterms:created>
  <dcterms:modified xsi:type="dcterms:W3CDTF">2024-05-12T23:30:00Z</dcterms:modified>
</cp:coreProperties>
</file>