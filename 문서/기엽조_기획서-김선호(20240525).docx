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E0CA4" w:rsidRDefault="009E0CA4" w14:paraId="57B6AA0A" wp14:textId="77777777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824C1C">
        <w:rPr>
          <w:lang w:eastAsia="ko-KR"/>
        </w:rPr>
        <w:t>&lt;</w:t>
      </w:r>
      <w:r w:rsidR="00CD2D83">
        <w:rPr>
          <w:rFonts w:hint="eastAsia"/>
          <w:lang w:eastAsia="ko-KR"/>
        </w:rPr>
        <w:t>퀴즈를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이용한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일본어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학습</w:t>
      </w:r>
      <w:r w:rsidR="00CD2D83">
        <w:rPr>
          <w:lang w:eastAsia="ko-KR"/>
        </w:rPr>
        <w:t xml:space="preserve"> </w:t>
      </w:r>
      <w:r w:rsidR="00824C1C">
        <w:rPr>
          <w:lang w:eastAsia="ko-KR"/>
        </w:rPr>
        <w:t>&gt;</w:t>
      </w:r>
      <w:r>
        <w:fldChar w:fldCharType="end"/>
      </w:r>
    </w:p>
    <w:p xmlns:wp14="http://schemas.microsoft.com/office/word/2010/wordml" w:rsidR="009E0CA4" w:rsidRDefault="00CD2D83" w14:paraId="26641003" wp14:textId="77777777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사양</w:t>
      </w:r>
    </w:p>
    <w:p xmlns:wp14="http://schemas.microsoft.com/office/word/2010/wordml" w:rsidR="009E0CA4" w:rsidRDefault="009E0CA4" w14:paraId="6983C5F0" wp14:textId="77777777">
      <w:pPr>
        <w:pStyle w:val="a3"/>
        <w:jc w:val="right"/>
        <w:rPr>
          <w:lang w:eastAsia="ko-KR"/>
        </w:rPr>
      </w:pPr>
      <w:r>
        <w:rPr>
          <w:lang w:eastAsia="ko-KR"/>
        </w:rPr>
        <w:t xml:space="preserve"> &lt;</w:t>
      </w:r>
      <w:r w:rsidR="00CD2D83">
        <w:rPr>
          <w:rFonts w:hint="eastAsia"/>
          <w:lang w:eastAsia="ko-KR"/>
        </w:rPr>
        <w:t>하위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시스템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또는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기능</w:t>
      </w:r>
      <w:r>
        <w:rPr>
          <w:lang w:eastAsia="ko-KR"/>
        </w:rPr>
        <w:t>&gt;</w:t>
      </w:r>
      <w:r w:rsidR="00CD2D83">
        <w:rPr>
          <w:rFonts w:hint="eastAsia"/>
          <w:lang w:eastAsia="ko-KR"/>
        </w:rPr>
        <w:t>의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경우</w:t>
      </w:r>
    </w:p>
    <w:p xmlns:wp14="http://schemas.microsoft.com/office/word/2010/wordml" w:rsidR="009E0CA4" w:rsidRDefault="009E0CA4" w14:paraId="672A6659" wp14:textId="77777777">
      <w:pPr>
        <w:rPr>
          <w:lang w:eastAsia="ko-KR"/>
        </w:rPr>
      </w:pPr>
    </w:p>
    <w:p xmlns:wp14="http://schemas.microsoft.com/office/word/2010/wordml" w:rsidR="009E0CA4" w:rsidRDefault="009E0CA4" w14:paraId="0A37501D" wp14:textId="77777777">
      <w:pPr>
        <w:rPr>
          <w:lang w:eastAsia="ko-KR"/>
        </w:rPr>
      </w:pPr>
    </w:p>
    <w:p xmlns:wp14="http://schemas.microsoft.com/office/word/2010/wordml" w:rsidR="009E0CA4" w:rsidRDefault="00F55D26" w14:paraId="35E6A0C8" wp14:textId="77777777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&lt;1.1</w:t>
      </w:r>
      <w:r w:rsidR="009E0CA4">
        <w:rPr>
          <w:sz w:val="28"/>
          <w:lang w:eastAsia="ko-KR"/>
        </w:rPr>
        <w:t>&gt;</w:t>
      </w:r>
    </w:p>
    <w:p xmlns:wp14="http://schemas.microsoft.com/office/word/2010/wordml" w:rsidR="009E0CA4" w:rsidRDefault="009E0CA4" w14:paraId="5DAB6C7B" wp14:textId="77777777">
      <w:pPr>
        <w:pStyle w:val="a3"/>
        <w:rPr>
          <w:sz w:val="28"/>
          <w:lang w:eastAsia="ko-KR"/>
        </w:rPr>
      </w:pPr>
    </w:p>
    <w:p xmlns:wp14="http://schemas.microsoft.com/office/word/2010/wordml" w:rsidR="009E0CA4" w:rsidRDefault="009E0CA4" w14:paraId="02EB378F" wp14:textId="77777777">
      <w:pPr>
        <w:jc w:val="right"/>
        <w:rPr>
          <w:lang w:eastAsia="ko-KR"/>
        </w:rPr>
      </w:pPr>
    </w:p>
    <w:p xmlns:wp14="http://schemas.microsoft.com/office/word/2010/wordml" w:rsidRPr="00CD2D83" w:rsidR="009E0CA4" w:rsidP="00CD2D83" w:rsidRDefault="00F55D26" w14:paraId="213D4733" wp14:textId="77777777">
      <w:pPr>
        <w:pStyle w:val="a9"/>
        <w:jc w:val="center"/>
        <w:rPr>
          <w:sz w:val="44"/>
          <w:szCs w:val="44"/>
          <w:lang w:eastAsia="ko-KR"/>
        </w:rPr>
      </w:pPr>
      <w:r>
        <w:rPr>
          <w:sz w:val="44"/>
          <w:szCs w:val="44"/>
          <w:lang w:eastAsia="ko-KR"/>
        </w:rPr>
        <w:t>2024.05.21</w:t>
      </w:r>
    </w:p>
    <w:p xmlns:wp14="http://schemas.microsoft.com/office/word/2010/wordml" w:rsidR="00CD2D83" w:rsidP="00CD2D83" w:rsidRDefault="00CD2D83" w14:paraId="6A05A809" wp14:textId="77777777">
      <w:pPr>
        <w:pStyle w:val="a9"/>
        <w:ind w:left="0"/>
        <w:rPr>
          <w:lang w:eastAsia="ko-KR"/>
        </w:rPr>
      </w:pPr>
    </w:p>
    <w:p xmlns:wp14="http://schemas.microsoft.com/office/word/2010/wordml" w:rsidR="00CD2D83" w:rsidP="00CD2D83" w:rsidRDefault="00CD2D83" w14:paraId="5A39BBE3" wp14:textId="77777777">
      <w:pPr>
        <w:pStyle w:val="a9"/>
        <w:ind w:left="0"/>
        <w:rPr>
          <w:lang w:eastAsia="ko-KR"/>
        </w:rPr>
      </w:pPr>
    </w:p>
    <w:p xmlns:wp14="http://schemas.microsoft.com/office/word/2010/wordml" w:rsidR="00CD2D83" w:rsidP="00CD2D83" w:rsidRDefault="00CD2D83" w14:paraId="41C8F396" wp14:textId="77777777">
      <w:pPr>
        <w:pStyle w:val="a9"/>
        <w:ind w:left="0"/>
        <w:rPr>
          <w:lang w:eastAsia="ko-KR"/>
        </w:rPr>
      </w:pPr>
    </w:p>
    <w:p xmlns:wp14="http://schemas.microsoft.com/office/word/2010/wordml" w:rsidR="00CD2D83" w:rsidP="00CD2D83" w:rsidRDefault="00CD2D83" w14:paraId="72A3D3EC" wp14:textId="77777777">
      <w:pPr>
        <w:pStyle w:val="a9"/>
        <w:ind w:left="0"/>
        <w:rPr>
          <w:lang w:eastAsia="ko-KR"/>
        </w:rPr>
      </w:pPr>
    </w:p>
    <w:p xmlns:wp14="http://schemas.microsoft.com/office/word/2010/wordml" w:rsidR="00CD2D83" w:rsidP="00CD2D83" w:rsidRDefault="00CD2D83" w14:paraId="0D0B940D" wp14:textId="77777777">
      <w:pPr>
        <w:pStyle w:val="a9"/>
        <w:ind w:left="0"/>
        <w:rPr>
          <w:lang w:eastAsia="ko-KR"/>
        </w:rPr>
      </w:pPr>
    </w:p>
    <w:p xmlns:wp14="http://schemas.microsoft.com/office/word/2010/wordml" w:rsidR="00CD2D83" w:rsidP="00CD2D83" w:rsidRDefault="00CD2D83" w14:paraId="0E27B00A" wp14:textId="77777777">
      <w:pPr>
        <w:pStyle w:val="a9"/>
        <w:ind w:left="0"/>
        <w:rPr>
          <w:lang w:eastAsia="ko-KR"/>
        </w:rPr>
      </w:pPr>
    </w:p>
    <w:p xmlns:wp14="http://schemas.microsoft.com/office/word/2010/wordml" w:rsidR="00CD2D83" w:rsidP="00CD2D83" w:rsidRDefault="00CD2D83" w14:paraId="60061E4C" wp14:textId="77777777">
      <w:pPr>
        <w:pStyle w:val="a9"/>
        <w:ind w:left="0"/>
        <w:rPr>
          <w:lang w:eastAsia="ko-KR"/>
        </w:rPr>
      </w:pPr>
    </w:p>
    <w:p xmlns:wp14="http://schemas.microsoft.com/office/word/2010/wordml" w:rsidR="00CD2D83" w:rsidP="00CD2D83" w:rsidRDefault="00CD2D83" w14:paraId="44EAFD9C" wp14:textId="77777777">
      <w:pPr>
        <w:pStyle w:val="a9"/>
        <w:ind w:left="0"/>
        <w:rPr>
          <w:lang w:eastAsia="ko-KR"/>
        </w:rPr>
      </w:pPr>
    </w:p>
    <w:p xmlns:wp14="http://schemas.microsoft.com/office/word/2010/wordml" w:rsidR="00CD2D83" w:rsidP="00CD2D83" w:rsidRDefault="00CD2D83" w14:paraId="4B94D5A5" wp14:textId="77777777">
      <w:pPr>
        <w:pStyle w:val="a9"/>
        <w:ind w:left="0"/>
        <w:rPr>
          <w:lang w:eastAsia="ko-KR"/>
        </w:rPr>
      </w:pPr>
    </w:p>
    <w:p xmlns:wp14="http://schemas.microsoft.com/office/word/2010/wordml" w:rsidR="00CD2D83" w:rsidP="00CD2D83" w:rsidRDefault="00CD2D83" w14:paraId="3DEEC669" wp14:textId="77777777">
      <w:pPr>
        <w:pStyle w:val="a9"/>
        <w:ind w:left="0"/>
        <w:rPr>
          <w:lang w:eastAsia="ko-KR"/>
        </w:rPr>
      </w:pPr>
    </w:p>
    <w:p xmlns:wp14="http://schemas.microsoft.com/office/word/2010/wordml" w:rsidR="00CD2D83" w:rsidP="00CD2D83" w:rsidRDefault="00CD2D83" w14:paraId="3656B9AB" wp14:textId="77777777">
      <w:pPr>
        <w:pStyle w:val="a9"/>
        <w:ind w:left="0"/>
        <w:rPr>
          <w:lang w:eastAsia="ko-KR"/>
        </w:rPr>
      </w:pPr>
    </w:p>
    <w:p xmlns:wp14="http://schemas.microsoft.com/office/word/2010/wordml" w:rsidR="00CD2D83" w:rsidP="00CD2D83" w:rsidRDefault="00CD2D83" w14:paraId="61A09518" wp14:textId="77777777">
      <w:pPr>
        <w:pStyle w:val="a9"/>
        <w:ind w:left="0"/>
        <w:jc w:val="righ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 w:rsidRPr="1E367474">
        <w:rPr>
          <w:lang w:eastAsia="ko-KR"/>
        </w:rPr>
        <w:t>제출자</w:t>
      </w:r>
      <w:r w:rsidRPr="1E367474">
        <w:rPr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 w:rsidRPr="1E367474" w:rsidR="00C0480E">
        <w:rPr>
          <w:lang w:eastAsia="ko-KR"/>
        </w:rPr>
        <w:t>김선호</w:t>
      </w:r>
      <w:r>
        <w:rPr>
          <w:lang w:eastAsia="ko-KR"/>
        </w:rPr>
        <w:t xml:space="preserve"> </w:t>
      </w:r>
    </w:p>
    <w:p xmlns:wp14="http://schemas.microsoft.com/office/word/2010/wordml" w:rsidR="00CD2D83" w:rsidP="00CD2D83" w:rsidRDefault="00CD2D83" w14:paraId="45FB0818" wp14:textId="77777777">
      <w:pPr>
        <w:pStyle w:val="a9"/>
        <w:ind w:left="0"/>
        <w:jc w:val="right"/>
        <w:rPr>
          <w:lang w:eastAsia="ko-KR"/>
        </w:rPr>
      </w:pPr>
    </w:p>
    <w:p xmlns:wp14="http://schemas.microsoft.com/office/word/2010/wordml" w:rsidR="00CD2D83" w:rsidP="00CD2D83" w:rsidRDefault="00CD2D83" w14:paraId="666C431A" wp14:textId="77777777">
      <w:pPr>
        <w:pStyle w:val="a9"/>
        <w:ind w:left="0"/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김강훈</w:t>
      </w:r>
      <w:proofErr w:type="spellEnd"/>
    </w:p>
    <w:p xmlns:wp14="http://schemas.microsoft.com/office/word/2010/wordml" w:rsidR="00CD2D83" w:rsidP="00CD2D83" w:rsidRDefault="00CD2D83" w14:paraId="181EDDE6" wp14:textId="77777777">
      <w:pPr>
        <w:pStyle w:val="a9"/>
        <w:ind w:left="0"/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 w:rsidR="00B73521">
        <w:rPr>
          <w:rFonts w:hint="eastAsia"/>
          <w:lang w:eastAsia="ko-KR"/>
        </w:rPr>
        <w:t>고은별</w:t>
      </w:r>
    </w:p>
    <w:p xmlns:wp14="http://schemas.microsoft.com/office/word/2010/wordml" w:rsidR="00CD2D83" w:rsidP="00CD2D83" w:rsidRDefault="00CD2D83" w14:paraId="6DB327B9" wp14:textId="77777777">
      <w:pPr>
        <w:pStyle w:val="a9"/>
        <w:ind w:left="0"/>
        <w:jc w:val="right"/>
        <w:rPr>
          <w:lang w:eastAsia="ko-KR"/>
        </w:rPr>
      </w:pPr>
      <w:r w:rsidRPr="1E367474" w:rsidR="1E367474">
        <w:rPr>
          <w:lang w:eastAsia="ko-KR"/>
        </w:rPr>
        <w:t xml:space="preserve"> </w:t>
      </w:r>
      <w:r w:rsidRPr="1E367474" w:rsidR="1E367474">
        <w:rPr>
          <w:lang w:eastAsia="ko-KR"/>
        </w:rPr>
        <w:t>김아름</w:t>
      </w:r>
    </w:p>
    <w:p w:rsidR="1E367474" w:rsidP="1E367474" w:rsidRDefault="1E367474" w14:paraId="53778EEE" w14:textId="18E13BB7">
      <w:pPr>
        <w:pStyle w:val="a9"/>
        <w:ind w:left="0"/>
        <w:jc w:val="right"/>
        <w:rPr>
          <w:lang w:eastAsia="ko-KR"/>
        </w:rPr>
      </w:pPr>
      <w:r w:rsidRPr="1E367474" w:rsidR="1E367474">
        <w:rPr>
          <w:lang w:eastAsia="ko-KR"/>
        </w:rPr>
        <w:t>이유진</w:t>
      </w:r>
    </w:p>
    <w:p xmlns:wp14="http://schemas.microsoft.com/office/word/2010/wordml" w:rsidR="00CD2D83" w:rsidP="00CD2D83" w:rsidRDefault="00CD2D83" w14:paraId="22FF898C" wp14:textId="77777777">
      <w:pPr>
        <w:pStyle w:val="a9"/>
        <w:ind w:left="0"/>
        <w:jc w:val="right"/>
        <w:rPr>
          <w:lang w:eastAsia="ko-KR"/>
        </w:rPr>
        <w:sectPr w:rsidR="00CD2D83">
          <w:headerReference w:type="default" r:id="rId8"/>
          <w:footerReference w:type="even" r:id="rId9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  <w:footerReference w:type="default" r:id="Rfbf495e41c6147d3"/>
        </w:sectPr>
      </w:pPr>
      <w:r>
        <w:rPr>
          <w:rFonts w:hint="eastAsia"/>
          <w:lang w:eastAsia="ko-KR"/>
        </w:rPr>
        <w:t>김선호</w:t>
      </w:r>
    </w:p>
    <w:p xmlns:wp14="http://schemas.microsoft.com/office/word/2010/wordml" w:rsidR="009E0CA4" w:rsidRDefault="009E0CA4" w14:paraId="4B08E8BD" wp14:textId="77777777">
      <w:pPr>
        <w:pStyle w:val="a3"/>
      </w:pPr>
      <w:r>
        <w:t>Revision History</w:t>
      </w:r>
    </w:p>
    <w:tbl>
      <w:tblPr>
        <w:tblW w:w="9504" w:type="dxa"/>
        <w:tblBorders>
          <w:top w:val="single" w:color="auto" w:sz="6" w:space="0"/>
          <w:left w:val="single" w:color="auto" w:sz="6" w:space="0"/>
          <w:bottom w:val="double" w:color="000000" w:sz="6" w:space="0"/>
          <w:right w:val="double" w:color="000000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xmlns:wp14="http://schemas.microsoft.com/office/word/2010/wordml" w:rsidR="009E0CA4" w:rsidTr="1E367474" w14:paraId="515F3EAA" wp14:textId="77777777">
        <w:tc>
          <w:tcPr>
            <w:tcW w:w="2304" w:type="dxa"/>
            <w:shd w:val="clear" w:color="auto" w:fill="E0E0E0"/>
            <w:tcMar/>
          </w:tcPr>
          <w:p w:rsidRPr="00383EBA" w:rsidR="009E0CA4" w:rsidP="00383EBA" w:rsidRDefault="009E0CA4" w14:paraId="491072FA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  <w:tcMar/>
          </w:tcPr>
          <w:p w:rsidRPr="00383EBA" w:rsidR="009E0CA4" w:rsidP="00383EBA" w:rsidRDefault="009E0CA4" w14:paraId="6B814A1E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  <w:tcMar/>
          </w:tcPr>
          <w:p w:rsidRPr="00383EBA" w:rsidR="009E0CA4" w:rsidP="00383EBA" w:rsidRDefault="009E0CA4" w14:paraId="31FF54C8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  <w:tcMar/>
          </w:tcPr>
          <w:p w:rsidRPr="00383EBA" w:rsidR="009E0CA4" w:rsidP="00383EBA" w:rsidRDefault="009E0CA4" w14:paraId="1C7DF0E4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xmlns:wp14="http://schemas.microsoft.com/office/word/2010/wordml" w:rsidR="00CD2D83" w:rsidTr="1E367474" w14:paraId="4AAD87C8" wp14:textId="77777777">
        <w:tc>
          <w:tcPr>
            <w:tcW w:w="2304" w:type="dxa"/>
            <w:tcMar/>
          </w:tcPr>
          <w:p w:rsidRPr="00383EBA" w:rsidR="00CD2D83" w:rsidP="00CD2D83" w:rsidRDefault="00CD2D83" w14:paraId="0A6C6452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  <w:tcMar/>
          </w:tcPr>
          <w:p w:rsidRPr="00383EBA" w:rsidR="00CD2D83" w:rsidP="00CD2D83" w:rsidRDefault="00CD2D83" w14:paraId="013EDAA3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  <w:tcMar/>
          </w:tcPr>
          <w:p w:rsidRPr="00383EBA" w:rsidR="00CD2D83" w:rsidP="00CD2D83" w:rsidRDefault="00CD2D83" w14:paraId="78DEAEE8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383EBA"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디자인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초안작성</w:t>
            </w:r>
            <w:r w:rsidRPr="00383EBA"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  <w:tcMar/>
          </w:tcPr>
          <w:p w:rsidRPr="00383EBA" w:rsidR="00CD2D83" w:rsidP="00CD2D83" w:rsidRDefault="00CD2D83" w14:paraId="383249AC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 w:rsidRPr="00383EBA">
              <w:rPr>
                <w:b/>
              </w:rPr>
              <w:t>&gt;</w:t>
            </w:r>
          </w:p>
        </w:tc>
      </w:tr>
      <w:tr xmlns:wp14="http://schemas.microsoft.com/office/word/2010/wordml" w:rsidR="00CD2D83" w:rsidTr="1E367474" w14:paraId="20B72640" wp14:textId="77777777">
        <w:tc>
          <w:tcPr>
            <w:tcW w:w="2304" w:type="dxa"/>
            <w:tcMar/>
          </w:tcPr>
          <w:p w:rsidRPr="00383EBA" w:rsidR="00CD2D83" w:rsidP="00CD2D83" w:rsidRDefault="00CD2D83" w14:paraId="30568737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  <w:tcMar/>
          </w:tcPr>
          <w:p w:rsidRPr="00383EBA" w:rsidR="00CD2D83" w:rsidP="00CD2D83" w:rsidRDefault="00CD2D83" w14:paraId="011E5543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  <w:tcMar/>
          </w:tcPr>
          <w:p w:rsidRPr="00383EBA" w:rsidR="00CD2D83" w:rsidP="00CD2D83" w:rsidRDefault="00CD2D83" w14:paraId="2928F909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  <w:tcMar/>
          </w:tcPr>
          <w:p w:rsidRPr="00383EBA" w:rsidR="00CD2D83" w:rsidP="00CD2D83" w:rsidRDefault="00CD2D83" w14:paraId="7906EDE1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xmlns:wp14="http://schemas.microsoft.com/office/word/2010/wordml" w:rsidR="00CD2D83" w:rsidTr="1E367474" w14:paraId="1006106E" wp14:textId="77777777">
        <w:tc>
          <w:tcPr>
            <w:tcW w:w="2304" w:type="dxa"/>
            <w:tcMar/>
          </w:tcPr>
          <w:p w:rsidRPr="00383EBA" w:rsidR="00CD2D83" w:rsidP="00CD2D83" w:rsidRDefault="00CD2D83" w14:paraId="6B9AE807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&lt;24/03/30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  <w:tcMar/>
          </w:tcPr>
          <w:p w:rsidRPr="00383EBA" w:rsidR="00CD2D83" w:rsidP="00CD2D83" w:rsidRDefault="00CD2D83" w14:paraId="7F3F89CC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  <w:tcMar/>
          </w:tcPr>
          <w:p w:rsidRPr="00383EBA" w:rsidR="00CD2D83" w:rsidP="00CD2D83" w:rsidRDefault="00CD2D83" w14:paraId="3629A9A6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  <w:tcMar/>
          </w:tcPr>
          <w:p w:rsidRPr="00383EBA" w:rsidR="00CD2D83" w:rsidP="00CD2D83" w:rsidRDefault="00CD2D83" w14:paraId="23EC2F35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김선호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xmlns:wp14="http://schemas.microsoft.com/office/word/2010/wordml" w:rsidR="00CD2D83" w:rsidTr="1E367474" w14:paraId="4BAE3A46" wp14:textId="77777777">
        <w:tc>
          <w:tcPr>
            <w:tcW w:w="2304" w:type="dxa"/>
            <w:tcMar/>
          </w:tcPr>
          <w:p w:rsidRPr="00383EBA" w:rsidR="00CD2D83" w:rsidP="00CD2D83" w:rsidRDefault="00CD2D83" w14:paraId="3C33FB85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&lt;24/03/30&gt;</w:t>
            </w:r>
          </w:p>
        </w:tc>
        <w:tc>
          <w:tcPr>
            <w:tcW w:w="1152" w:type="dxa"/>
            <w:tcMar/>
          </w:tcPr>
          <w:p w:rsidRPr="00383EBA" w:rsidR="00CD2D83" w:rsidP="00CD2D83" w:rsidRDefault="00CD2D83" w14:paraId="20927414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  <w:tcMar/>
          </w:tcPr>
          <w:p w:rsidRPr="00383EBA" w:rsidR="00CD2D83" w:rsidP="00CD2D83" w:rsidRDefault="00CD2D83" w14:paraId="6159B588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proofErr w:type="spellStart"/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proofErr w:type="spellEnd"/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  <w:tcMar/>
          </w:tcPr>
          <w:p w:rsidRPr="00383EBA" w:rsidR="00CD2D83" w:rsidP="00CD2D83" w:rsidRDefault="00CD2D83" w14:paraId="7F8D53F4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김강훈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xmlns:wp14="http://schemas.microsoft.com/office/word/2010/wordml" w:rsidR="00CD2D83" w:rsidTr="1E367474" w14:paraId="79AED2E9" wp14:textId="77777777">
        <w:tc>
          <w:tcPr>
            <w:tcW w:w="2304" w:type="dxa"/>
            <w:tcMar/>
          </w:tcPr>
          <w:p w:rsidR="00CD2D83" w:rsidP="00CD2D83" w:rsidRDefault="00CD2D83" w14:paraId="060CF0BA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  <w:tcMar/>
          </w:tcPr>
          <w:p w:rsidRPr="00383EBA" w:rsidR="00CD2D83" w:rsidP="00CD2D83" w:rsidRDefault="00CD2D83" w14:paraId="54DAEAB9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  <w:tcMar/>
          </w:tcPr>
          <w:p w:rsidR="00CD2D83" w:rsidP="00CD2D83" w:rsidRDefault="00CD2D83" w14:paraId="7AD01DCF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코드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  <w:tcMar/>
          </w:tcPr>
          <w:p w:rsidR="00CD2D83" w:rsidP="00CD2D83" w:rsidRDefault="00CD2D83" w14:paraId="528650A9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xmlns:wp14="http://schemas.microsoft.com/office/word/2010/wordml" w:rsidR="00CD2D83" w:rsidTr="1E367474" w14:paraId="0F1D3F52" wp14:textId="77777777">
        <w:tc>
          <w:tcPr>
            <w:tcW w:w="2304" w:type="dxa"/>
            <w:tcMar/>
          </w:tcPr>
          <w:p w:rsidR="00CD2D83" w:rsidP="00CD2D83" w:rsidRDefault="00CD2D83" w14:paraId="4D226415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  <w:tcMar/>
          </w:tcPr>
          <w:p w:rsidRPr="00383EBA" w:rsidR="00CD2D83" w:rsidP="00CD2D83" w:rsidRDefault="00CD2D83" w14:paraId="45CDDD23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  <w:tcMar/>
          </w:tcPr>
          <w:p w:rsidRPr="00383EBA" w:rsidR="00CD2D83" w:rsidP="00CD2D83" w:rsidRDefault="00CD2D83" w14:paraId="09A63070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proofErr w:type="spellStart"/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proofErr w:type="spellEnd"/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  <w:tcMar/>
          </w:tcPr>
          <w:p w:rsidR="00CD2D83" w:rsidP="00CD2D83" w:rsidRDefault="00CD2D83" w14:paraId="09CB78CD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xmlns:wp14="http://schemas.microsoft.com/office/word/2010/wordml" w:rsidR="00CD2D83" w:rsidTr="1E367474" w14:paraId="5B283431" wp14:textId="77777777">
        <w:tc>
          <w:tcPr>
            <w:tcW w:w="2304" w:type="dxa"/>
            <w:tcMar/>
          </w:tcPr>
          <w:p w:rsidR="00CD2D83" w:rsidP="00CD2D83" w:rsidRDefault="00CD2D83" w14:paraId="423B077C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&lt;24/04/30&gt;</w:t>
            </w:r>
          </w:p>
        </w:tc>
        <w:tc>
          <w:tcPr>
            <w:tcW w:w="1152" w:type="dxa"/>
            <w:tcMar/>
          </w:tcPr>
          <w:p w:rsidRPr="00383EBA" w:rsidR="00CD2D83" w:rsidP="00CD2D83" w:rsidRDefault="00CD2D83" w14:paraId="38D77A8D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  <w:tcMar/>
          </w:tcPr>
          <w:p w:rsidR="00CD2D83" w:rsidP="00CD2D83" w:rsidRDefault="00CD2D83" w14:paraId="3335495E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기획작성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  <w:tcMar/>
          </w:tcPr>
          <w:p w:rsidR="00CD2D83" w:rsidP="00CD2D83" w:rsidRDefault="00CD2D83" w14:paraId="6A66E5A9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xmlns:wp14="http://schemas.microsoft.com/office/word/2010/wordml" w:rsidR="00CD2D83" w:rsidTr="1E367474" w14:paraId="14F8A19A" wp14:textId="77777777">
        <w:tc>
          <w:tcPr>
            <w:tcW w:w="2304" w:type="dxa"/>
            <w:tcMar/>
          </w:tcPr>
          <w:p w:rsidR="00CD2D83" w:rsidP="00CD2D83" w:rsidRDefault="00CD2D83" w14:paraId="5F053205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&lt;24/05/07&gt;</w:t>
            </w:r>
          </w:p>
        </w:tc>
        <w:tc>
          <w:tcPr>
            <w:tcW w:w="1152" w:type="dxa"/>
            <w:tcMar/>
          </w:tcPr>
          <w:p w:rsidRPr="00383EBA" w:rsidR="00CD2D83" w:rsidP="00CD2D83" w:rsidRDefault="00CD2D83" w14:paraId="6B21F095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  <w:tcMar/>
          </w:tcPr>
          <w:p w:rsidR="00CD2D83" w:rsidP="00CD2D83" w:rsidRDefault="00CD2D83" w14:paraId="56A133F8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기획수정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재작성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  <w:tcMar/>
          </w:tcPr>
          <w:p w:rsidR="00CD2D83" w:rsidP="00CD2D83" w:rsidRDefault="00CD2D83" w14:paraId="1A5A9981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xmlns:wp14="http://schemas.microsoft.com/office/word/2010/wordml" w:rsidR="00CD2D83" w:rsidTr="1E367474" w14:paraId="625D4053" wp14:textId="77777777">
        <w:tc>
          <w:tcPr>
            <w:tcW w:w="2304" w:type="dxa"/>
            <w:tcMar/>
          </w:tcPr>
          <w:p w:rsidR="00CD2D83" w:rsidP="00CD2D83" w:rsidRDefault="00637231" w14:paraId="11CA6E5C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</w:t>
            </w:r>
            <w:r w:rsidR="001614B1">
              <w:rPr>
                <w:b/>
                <w:lang w:eastAsia="ko-KR"/>
              </w:rPr>
              <w:t>13</w:t>
            </w:r>
            <w:r w:rsidR="00B73521"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  <w:tcMar/>
          </w:tcPr>
          <w:p w:rsidR="00CD2D83" w:rsidP="00CD2D83" w:rsidRDefault="001F0FA8" w14:paraId="337FE848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</w:t>
            </w:r>
            <w:r w:rsidR="00B73521"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3744" w:type="dxa"/>
            <w:tcMar/>
          </w:tcPr>
          <w:p w:rsidR="00CD2D83" w:rsidP="00CD2D83" w:rsidRDefault="00B73521" w14:paraId="127485F7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 w:rsidR="001F0FA8"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 w:rsidR="001F0FA8">
              <w:rPr>
                <w:rFonts w:hint="eastAsia"/>
                <w:b/>
                <w:lang w:eastAsia="ko-KR"/>
              </w:rPr>
              <w:t>기획수정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재작성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  <w:tcMar/>
          </w:tcPr>
          <w:p w:rsidR="00CD2D83" w:rsidP="00CD2D83" w:rsidRDefault="00B73521" w14:paraId="05ECF247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xmlns:wp14="http://schemas.microsoft.com/office/word/2010/wordml" w:rsidR="00CD2D83" w:rsidTr="1E367474" w14:paraId="76607C54" wp14:textId="77777777">
        <w:tc>
          <w:tcPr>
            <w:tcW w:w="2304" w:type="dxa"/>
            <w:tcMar/>
          </w:tcPr>
          <w:p w:rsidR="00CD2D83" w:rsidP="00CD2D83" w:rsidRDefault="001F0FA8" w14:paraId="32FD884A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&lt;24/05/21&gt;</w:t>
            </w:r>
          </w:p>
        </w:tc>
        <w:tc>
          <w:tcPr>
            <w:tcW w:w="1152" w:type="dxa"/>
            <w:tcMar/>
          </w:tcPr>
          <w:p w:rsidR="00CD2D83" w:rsidP="00CD2D83" w:rsidRDefault="001F0FA8" w14:paraId="2A25977A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&lt;1.1&gt;</w:t>
            </w:r>
          </w:p>
        </w:tc>
        <w:tc>
          <w:tcPr>
            <w:tcW w:w="3744" w:type="dxa"/>
            <w:tcMar/>
          </w:tcPr>
          <w:p w:rsidR="00CD2D83" w:rsidP="00CD2D83" w:rsidRDefault="001F0FA8" w14:paraId="4406A39D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ko-KR"/>
              </w:rPr>
              <w:t>재작성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  <w:tcMar/>
          </w:tcPr>
          <w:p w:rsidR="00CD2D83" w:rsidP="00CD2D83" w:rsidRDefault="001F0FA8" w14:paraId="168EB47D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xmlns:wp14="http://schemas.microsoft.com/office/word/2010/wordml" w:rsidR="00CD2D83" w:rsidTr="1E367474" w14:paraId="63D9BEF2" wp14:textId="77777777">
        <w:tc>
          <w:tcPr>
            <w:tcW w:w="2304" w:type="dxa"/>
            <w:tcMar/>
          </w:tcPr>
          <w:p w:rsidR="00CD2D83" w:rsidP="00CD2D83" w:rsidRDefault="00C0480E" w14:paraId="1E9F2003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&lt;24/05/21&gt;</w:t>
            </w:r>
          </w:p>
        </w:tc>
        <w:tc>
          <w:tcPr>
            <w:tcW w:w="1152" w:type="dxa"/>
            <w:tcMar/>
          </w:tcPr>
          <w:p w:rsidR="00CD2D83" w:rsidP="00CD2D83" w:rsidRDefault="00C0480E" w14:paraId="0504D6B4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&lt;1.1&gt;</w:t>
            </w:r>
          </w:p>
        </w:tc>
        <w:tc>
          <w:tcPr>
            <w:tcW w:w="3744" w:type="dxa"/>
            <w:tcMar/>
          </w:tcPr>
          <w:p w:rsidR="00CD2D83" w:rsidP="00CD2D83" w:rsidRDefault="00C0480E" w14:paraId="3F2C16EA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  <w:tcMar/>
          </w:tcPr>
          <w:p w:rsidR="00CD2D83" w:rsidP="00CD2D83" w:rsidRDefault="00C0480E" w14:paraId="2CB433D8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이유진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xmlns:wp14="http://schemas.microsoft.com/office/word/2010/wordml" w:rsidR="00CD2D83" w:rsidTr="1E367474" w14:paraId="049F31CB" wp14:textId="77777777">
        <w:tc>
          <w:tcPr>
            <w:tcW w:w="2304" w:type="dxa"/>
            <w:tcMar/>
          </w:tcPr>
          <w:p w:rsidR="00CD2D83" w:rsidP="1E367474" w:rsidRDefault="00CD2D83" w14:paraId="53128261" wp14:textId="1E34AE99">
            <w:pPr>
              <w:pStyle w:val="Tabletext"/>
              <w:spacing w:before="100" w:beforeAutospacing="on" w:after="100" w:afterAutospacing="on" w:line="240" w:lineRule="auto"/>
              <w:jc w:val="center"/>
              <w:rPr>
                <w:b w:val="1"/>
                <w:bCs w:val="1"/>
                <w:lang w:eastAsia="ko-KR"/>
              </w:rPr>
            </w:pPr>
            <w:r w:rsidRPr="1E367474" w:rsidR="1E367474">
              <w:rPr>
                <w:b w:val="1"/>
                <w:bCs w:val="1"/>
                <w:lang w:eastAsia="ko-KR"/>
              </w:rPr>
              <w:t>&lt;24/05/25&gt;</w:t>
            </w:r>
          </w:p>
        </w:tc>
        <w:tc>
          <w:tcPr>
            <w:tcW w:w="1152" w:type="dxa"/>
            <w:tcMar/>
          </w:tcPr>
          <w:p w:rsidR="00CD2D83" w:rsidP="1E367474" w:rsidRDefault="00CD2D83" w14:paraId="62486C05" wp14:textId="4CA810D6">
            <w:pPr>
              <w:pStyle w:val="Tabletext"/>
              <w:spacing w:before="100" w:beforeAutospacing="on" w:after="100" w:afterAutospacing="on" w:line="240" w:lineRule="auto"/>
              <w:jc w:val="center"/>
              <w:rPr>
                <w:b w:val="1"/>
                <w:bCs w:val="1"/>
                <w:lang w:eastAsia="ko-KR"/>
              </w:rPr>
            </w:pPr>
            <w:r w:rsidRPr="1E367474" w:rsidR="1E367474">
              <w:rPr>
                <w:b w:val="1"/>
                <w:bCs w:val="1"/>
                <w:lang w:eastAsia="ko-KR"/>
              </w:rPr>
              <w:t>&lt;1.1&gt;</w:t>
            </w:r>
          </w:p>
        </w:tc>
        <w:tc>
          <w:tcPr>
            <w:tcW w:w="3744" w:type="dxa"/>
            <w:tcMar/>
          </w:tcPr>
          <w:p w:rsidR="00CD2D83" w:rsidP="1E367474" w:rsidRDefault="00CD2D83" w14:paraId="4101652C" wp14:textId="2564A307">
            <w:pPr>
              <w:pStyle w:val="Tabletext"/>
              <w:spacing w:before="100" w:beforeAutospacing="on" w:after="100" w:afterAutospacing="on" w:line="240" w:lineRule="auto"/>
              <w:jc w:val="center"/>
              <w:rPr>
                <w:b w:val="1"/>
                <w:bCs w:val="1"/>
                <w:lang w:eastAsia="ko-KR"/>
              </w:rPr>
            </w:pPr>
            <w:r w:rsidRPr="1E367474" w:rsidR="1E367474">
              <w:rPr>
                <w:b w:val="1"/>
                <w:bCs w:val="1"/>
                <w:lang w:eastAsia="ko-KR"/>
              </w:rPr>
              <w:t>&lt;프로젝트 코드 수정 및 추가&gt;</w:t>
            </w:r>
          </w:p>
        </w:tc>
        <w:tc>
          <w:tcPr>
            <w:tcW w:w="2304" w:type="dxa"/>
            <w:tcMar/>
          </w:tcPr>
          <w:p w:rsidR="00CD2D83" w:rsidP="1E367474" w:rsidRDefault="00CD2D83" w14:paraId="4B99056E" wp14:textId="741B4840">
            <w:pPr>
              <w:pStyle w:val="Tabletext"/>
              <w:spacing w:before="100" w:beforeAutospacing="on" w:after="100" w:afterAutospacing="on" w:line="240" w:lineRule="auto"/>
              <w:jc w:val="center"/>
              <w:rPr>
                <w:b w:val="1"/>
                <w:bCs w:val="1"/>
                <w:lang w:eastAsia="ko-KR"/>
              </w:rPr>
            </w:pPr>
            <w:r w:rsidRPr="1E367474" w:rsidR="1E367474">
              <w:rPr>
                <w:b w:val="1"/>
                <w:bCs w:val="1"/>
                <w:lang w:eastAsia="ko-KR"/>
              </w:rPr>
              <w:t>&lt;김선호&gt;</w:t>
            </w:r>
          </w:p>
        </w:tc>
      </w:tr>
      <w:tr xmlns:wp14="http://schemas.microsoft.com/office/word/2010/wordml" w:rsidR="00CD2D83" w:rsidTr="1E367474" w14:paraId="1299C43A" wp14:textId="77777777">
        <w:tc>
          <w:tcPr>
            <w:tcW w:w="2304" w:type="dxa"/>
            <w:tcMar/>
          </w:tcPr>
          <w:p w:rsidR="00CD2D83" w:rsidP="00CD2D83" w:rsidRDefault="00CD2D83" w14:paraId="4DDBEF00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  <w:tcMar/>
          </w:tcPr>
          <w:p w:rsidR="00CD2D83" w:rsidP="00CD2D83" w:rsidRDefault="00CD2D83" w14:paraId="3461D779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  <w:tcMar/>
          </w:tcPr>
          <w:p w:rsidR="00CD2D83" w:rsidP="00CD2D83" w:rsidRDefault="00CD2D83" w14:paraId="3CF2D8B6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  <w:tcMar/>
          </w:tcPr>
          <w:p w:rsidR="00CD2D83" w:rsidP="00CD2D83" w:rsidRDefault="00CD2D83" w14:paraId="0FB78278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xmlns:wp14="http://schemas.microsoft.com/office/word/2010/wordml" w:rsidR="00CD2D83" w:rsidTr="1E367474" w14:paraId="1FC39945" wp14:textId="77777777">
        <w:tc>
          <w:tcPr>
            <w:tcW w:w="2304" w:type="dxa"/>
            <w:tcMar/>
          </w:tcPr>
          <w:p w:rsidR="00CD2D83" w:rsidP="00CD2D83" w:rsidRDefault="00CD2D83" w14:paraId="0562CB0E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  <w:tcMar/>
          </w:tcPr>
          <w:p w:rsidR="00CD2D83" w:rsidP="00CD2D83" w:rsidRDefault="00CD2D83" w14:paraId="34CE0A41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  <w:tcMar/>
          </w:tcPr>
          <w:p w:rsidR="00CD2D83" w:rsidP="00CD2D83" w:rsidRDefault="00CD2D83" w14:paraId="62EBF3C5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  <w:tcMar/>
          </w:tcPr>
          <w:p w:rsidR="00CD2D83" w:rsidP="00CD2D83" w:rsidRDefault="00CD2D83" w14:paraId="6D98A12B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xmlns:wp14="http://schemas.microsoft.com/office/word/2010/wordml" w:rsidR="00CD2D83" w:rsidTr="1E367474" w14:paraId="2946DB82" wp14:textId="77777777">
        <w:tc>
          <w:tcPr>
            <w:tcW w:w="2304" w:type="dxa"/>
            <w:tcMar/>
          </w:tcPr>
          <w:p w:rsidR="00CD2D83" w:rsidP="00CD2D83" w:rsidRDefault="00CD2D83" w14:paraId="5997CC1D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  <w:tcMar/>
          </w:tcPr>
          <w:p w:rsidR="00CD2D83" w:rsidP="00CD2D83" w:rsidRDefault="00CD2D83" w14:paraId="110FFD37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  <w:tcMar/>
          </w:tcPr>
          <w:p w:rsidR="00CD2D83" w:rsidP="00CD2D83" w:rsidRDefault="00CD2D83" w14:paraId="6B699379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  <w:tcMar/>
          </w:tcPr>
          <w:p w:rsidR="00CD2D83" w:rsidP="00CD2D83" w:rsidRDefault="00CD2D83" w14:paraId="3FE9F23F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xmlns:wp14="http://schemas.microsoft.com/office/word/2010/wordml" w:rsidR="00CD2D83" w:rsidTr="1E367474" w14:paraId="1F72F646" wp14:textId="77777777">
        <w:tc>
          <w:tcPr>
            <w:tcW w:w="2304" w:type="dxa"/>
            <w:tcMar/>
          </w:tcPr>
          <w:p w:rsidR="00CD2D83" w:rsidP="00CD2D83" w:rsidRDefault="00CD2D83" w14:paraId="08CE6F91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  <w:tcMar/>
          </w:tcPr>
          <w:p w:rsidR="00CD2D83" w:rsidP="00CD2D83" w:rsidRDefault="00CD2D83" w14:paraId="61CDCEAD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  <w:tcMar/>
          </w:tcPr>
          <w:p w:rsidR="00CD2D83" w:rsidP="00CD2D83" w:rsidRDefault="00CD2D83" w14:paraId="6BB9E253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  <w:tcMar/>
          </w:tcPr>
          <w:p w:rsidR="00CD2D83" w:rsidP="00CD2D83" w:rsidRDefault="00CD2D83" w14:paraId="23DE523C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xmlns:wp14="http://schemas.microsoft.com/office/word/2010/wordml" w:rsidR="00CD2D83" w:rsidTr="1E367474" w14:paraId="52E56223" wp14:textId="77777777">
        <w:tc>
          <w:tcPr>
            <w:tcW w:w="2304" w:type="dxa"/>
            <w:tcMar/>
          </w:tcPr>
          <w:p w:rsidR="00CD2D83" w:rsidP="00CD2D83" w:rsidRDefault="00CD2D83" w14:paraId="07547A01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  <w:tcMar/>
          </w:tcPr>
          <w:p w:rsidR="00CD2D83" w:rsidP="00CD2D83" w:rsidRDefault="00CD2D83" w14:paraId="5043CB0F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  <w:tcMar/>
          </w:tcPr>
          <w:p w:rsidR="00CD2D83" w:rsidP="00CD2D83" w:rsidRDefault="00CD2D83" w14:paraId="07459315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  <w:tcMar/>
          </w:tcPr>
          <w:p w:rsidR="00CD2D83" w:rsidP="00CD2D83" w:rsidRDefault="00CD2D83" w14:paraId="6537F28F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xmlns:wp14="http://schemas.microsoft.com/office/word/2010/wordml" w:rsidR="00CD2D83" w:rsidTr="1E367474" w14:paraId="6DFB9E20" wp14:textId="77777777">
        <w:tc>
          <w:tcPr>
            <w:tcW w:w="2304" w:type="dxa"/>
            <w:tcMar/>
          </w:tcPr>
          <w:p w:rsidR="00CD2D83" w:rsidP="00CD2D83" w:rsidRDefault="00CD2D83" w14:paraId="70DF9E56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  <w:tcMar/>
          </w:tcPr>
          <w:p w:rsidR="00CD2D83" w:rsidP="00CD2D83" w:rsidRDefault="00CD2D83" w14:paraId="44E871BC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  <w:tcMar/>
          </w:tcPr>
          <w:p w:rsidR="00CD2D83" w:rsidP="00CD2D83" w:rsidRDefault="00CD2D83" w14:paraId="144A5D23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  <w:tcMar/>
          </w:tcPr>
          <w:p w:rsidR="00CD2D83" w:rsidP="00CD2D83" w:rsidRDefault="00CD2D83" w14:paraId="738610EB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xmlns:wp14="http://schemas.microsoft.com/office/word/2010/wordml" w:rsidR="00CD2D83" w:rsidTr="1E367474" w14:paraId="637805D2" wp14:textId="77777777">
        <w:tc>
          <w:tcPr>
            <w:tcW w:w="2304" w:type="dxa"/>
            <w:tcMar/>
          </w:tcPr>
          <w:p w:rsidR="00CD2D83" w:rsidP="00CD2D83" w:rsidRDefault="00CD2D83" w14:paraId="463F29E8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  <w:tcMar/>
          </w:tcPr>
          <w:p w:rsidR="00CD2D83" w:rsidP="00CD2D83" w:rsidRDefault="00CD2D83" w14:paraId="3B7B4B86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  <w:tcMar/>
          </w:tcPr>
          <w:p w:rsidR="00CD2D83" w:rsidP="00CD2D83" w:rsidRDefault="00CD2D83" w14:paraId="3A0FF5F2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  <w:tcMar/>
          </w:tcPr>
          <w:p w:rsidR="00CD2D83" w:rsidP="00CD2D83" w:rsidRDefault="00CD2D83" w14:paraId="5630AD66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xmlns:wp14="http://schemas.microsoft.com/office/word/2010/wordml" w:rsidR="00CD2D83" w:rsidTr="1E367474" w14:paraId="61829076" wp14:textId="77777777">
        <w:tc>
          <w:tcPr>
            <w:tcW w:w="2304" w:type="dxa"/>
            <w:tcMar/>
          </w:tcPr>
          <w:p w:rsidR="00CD2D83" w:rsidP="00CD2D83" w:rsidRDefault="00CD2D83" w14:paraId="2BA226A1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  <w:tcMar/>
          </w:tcPr>
          <w:p w:rsidR="00CD2D83" w:rsidP="00CD2D83" w:rsidRDefault="00CD2D83" w14:paraId="17AD93B2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  <w:tcMar/>
          </w:tcPr>
          <w:p w:rsidR="00CD2D83" w:rsidP="00CD2D83" w:rsidRDefault="00CD2D83" w14:paraId="0DE4B5B7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  <w:tcMar/>
          </w:tcPr>
          <w:p w:rsidR="00CD2D83" w:rsidP="00CD2D83" w:rsidRDefault="00CD2D83" w14:paraId="66204FF1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xmlns:wp14="http://schemas.microsoft.com/office/word/2010/wordml" w:rsidR="00CD2D83" w:rsidTr="1E367474" w14:paraId="2DBF0D7D" wp14:textId="77777777">
        <w:tc>
          <w:tcPr>
            <w:tcW w:w="2304" w:type="dxa"/>
            <w:tcMar/>
          </w:tcPr>
          <w:p w:rsidR="00CD2D83" w:rsidP="00CD2D83" w:rsidRDefault="00CD2D83" w14:paraId="6B62F1B3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  <w:tcMar/>
          </w:tcPr>
          <w:p w:rsidR="00CD2D83" w:rsidP="00CD2D83" w:rsidRDefault="00CD2D83" w14:paraId="02F2C34E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  <w:tcMar/>
          </w:tcPr>
          <w:p w:rsidR="00CD2D83" w:rsidP="00CD2D83" w:rsidRDefault="00CD2D83" w14:paraId="680A4E5D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  <w:tcMar/>
          </w:tcPr>
          <w:p w:rsidR="00CD2D83" w:rsidP="00CD2D83" w:rsidRDefault="00CD2D83" w14:paraId="19219836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xmlns:wp14="http://schemas.microsoft.com/office/word/2010/wordml" w:rsidR="00CD2D83" w:rsidTr="1E367474" w14:paraId="296FEF7D" wp14:textId="77777777">
        <w:tc>
          <w:tcPr>
            <w:tcW w:w="2304" w:type="dxa"/>
            <w:tcMar/>
          </w:tcPr>
          <w:p w:rsidR="00CD2D83" w:rsidP="00CD2D83" w:rsidRDefault="00CD2D83" w14:paraId="7194DBDC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  <w:tcMar/>
          </w:tcPr>
          <w:p w:rsidR="00CD2D83" w:rsidP="00CD2D83" w:rsidRDefault="00CD2D83" w14:paraId="769D0D3C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  <w:tcMar/>
          </w:tcPr>
          <w:p w:rsidR="00CD2D83" w:rsidP="00CD2D83" w:rsidRDefault="00CD2D83" w14:paraId="54CD245A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  <w:tcMar/>
          </w:tcPr>
          <w:p w:rsidR="00CD2D83" w:rsidP="00CD2D83" w:rsidRDefault="00CD2D83" w14:paraId="1231BE67" wp14:textId="7777777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</w:tbl>
    <w:p xmlns:wp14="http://schemas.microsoft.com/office/word/2010/wordml" w:rsidR="009E0CA4" w:rsidRDefault="009E0CA4" w14:paraId="36FEB5B0" wp14:textId="77777777">
      <w:pPr>
        <w:rPr>
          <w:lang w:eastAsia="ko-KR"/>
        </w:rPr>
      </w:pPr>
    </w:p>
    <w:p xmlns:wp14="http://schemas.microsoft.com/office/word/2010/wordml" w:rsidR="009E0CA4" w:rsidRDefault="009E0CA4" w14:paraId="0D034FDF" wp14:textId="77777777">
      <w:pPr>
        <w:pStyle w:val="a3"/>
      </w:pPr>
      <w:r>
        <w:rPr>
          <w:lang w:eastAsia="ko-KR"/>
        </w:rPr>
        <w:br w:type="page"/>
      </w:r>
      <w:r w:rsidR="00CD2D83">
        <w:rPr>
          <w:rFonts w:hint="eastAsia"/>
          <w:lang w:eastAsia="ko-KR"/>
        </w:rPr>
        <w:t>목차</w:t>
      </w:r>
    </w:p>
    <w:p xmlns:wp14="http://schemas.microsoft.com/office/word/2010/wordml" w:rsidR="009E0CA4" w:rsidRDefault="009E0CA4" w14:paraId="15B1B4EA" wp14:textId="77777777"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D2D83">
        <w:rPr>
          <w:noProof/>
        </w:rPr>
        <w:t>1.</w:t>
      </w:r>
      <w:r w:rsidR="00CD2D83">
        <w:rPr>
          <w:noProof/>
        </w:rPr>
        <w:tab/>
      </w:r>
      <w:r w:rsidR="00CD2D83">
        <w:rPr>
          <w:rFonts w:hint="eastAsia"/>
          <w:noProof/>
          <w:lang w:eastAsia="ko-KR"/>
        </w:rPr>
        <w:t>소개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9E0CA4" w:rsidRDefault="009E0CA4" w14:paraId="20738355" wp14:textId="77777777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9E0CA4" w:rsidRDefault="00CD2D83" w14:paraId="5E043114" wp14:textId="77777777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  <w:lang w:eastAsia="ko-KR"/>
        </w:rPr>
        <w:t>범위</w:t>
      </w:r>
      <w:r w:rsidR="009E0CA4">
        <w:rPr>
          <w:noProof/>
        </w:rPr>
        <w:tab/>
      </w:r>
      <w:r w:rsidR="009E0CA4">
        <w:rPr>
          <w:noProof/>
        </w:rPr>
        <w:fldChar w:fldCharType="begin"/>
      </w:r>
      <w:r w:rsidR="009E0CA4">
        <w:rPr>
          <w:noProof/>
        </w:rPr>
        <w:instrText xml:space="preserve"> PAGEREF _Toc455818118 \h </w:instrText>
      </w:r>
      <w:r w:rsidR="009E0CA4">
        <w:rPr>
          <w:noProof/>
        </w:rPr>
      </w:r>
      <w:r w:rsidR="009E0CA4">
        <w:rPr>
          <w:noProof/>
        </w:rPr>
        <w:fldChar w:fldCharType="separate"/>
      </w:r>
      <w:r w:rsidR="00824C1C">
        <w:rPr>
          <w:noProof/>
        </w:rPr>
        <w:t>3</w:t>
      </w:r>
      <w:r w:rsidR="009E0CA4">
        <w:rPr>
          <w:noProof/>
        </w:rPr>
        <w:fldChar w:fldCharType="end"/>
      </w:r>
    </w:p>
    <w:p xmlns:wp14="http://schemas.microsoft.com/office/word/2010/wordml" w:rsidR="009E0CA4" w:rsidP="006249C1" w:rsidRDefault="009E0CA4" w14:paraId="587DEEB4" wp14:textId="77777777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9E0CA4" w:rsidRDefault="009E0CA4" w14:paraId="0C8631B2" wp14:textId="77777777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전체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xmlns:wp14="http://schemas.microsoft.com/office/word/2010/wordml" w:rsidR="009E0CA4" w:rsidRDefault="009E0CA4" w14:paraId="7D318251" wp14:textId="77777777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사용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사례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모델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조사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xmlns:wp14="http://schemas.microsoft.com/office/word/2010/wordml" w:rsidR="009E0CA4" w:rsidRDefault="009E0CA4" w14:paraId="1814F856" wp14:textId="77777777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2.2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가정괴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종속성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xmlns:wp14="http://schemas.microsoft.com/office/word/2010/wordml" w:rsidR="00CD2D83" w:rsidP="00CD2D83" w:rsidRDefault="00CD2D83" w14:paraId="5A93BB58" wp14:textId="77777777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업무분장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xmlns:wp14="http://schemas.microsoft.com/office/word/2010/wordml" w:rsidR="00CD2D83" w:rsidP="00CD2D83" w:rsidRDefault="00CD2D83" w14:paraId="290D9DB6" wp14:textId="77777777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일정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xmlns:wp14="http://schemas.microsoft.com/office/word/2010/wordml" w:rsidR="00CD2D83" w:rsidP="00CD2D83" w:rsidRDefault="00CD2D83" w14:paraId="015DC350" wp14:textId="77777777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2.5</w:t>
      </w:r>
      <w:r>
        <w:rPr>
          <w:noProof/>
          <w:lang w:eastAsia="ko-KR"/>
        </w:rPr>
        <w:tab/>
      </w:r>
      <w:r>
        <w:rPr>
          <w:noProof/>
          <w:lang w:eastAsia="ko-KR"/>
        </w:rPr>
        <w:t>UI(</w:t>
      </w:r>
      <w:r>
        <w:rPr>
          <w:rFonts w:hint="eastAsia"/>
          <w:noProof/>
          <w:lang w:eastAsia="ko-KR"/>
        </w:rPr>
        <w:t>디자인</w:t>
      </w:r>
      <w:r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xmlns:wp14="http://schemas.microsoft.com/office/word/2010/wordml" w:rsidRPr="00CD2D83" w:rsidR="00CD2D83" w:rsidP="006249C1" w:rsidRDefault="00CD2D83" w14:paraId="3AE5F9E5" wp14:textId="77777777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2.6</w:t>
      </w:r>
      <w:r>
        <w:rPr>
          <w:noProof/>
          <w:lang w:eastAsia="ko-KR"/>
        </w:rPr>
        <w:tab/>
      </w:r>
      <w:r>
        <w:rPr>
          <w:noProof/>
          <w:lang w:eastAsia="ko-KR"/>
        </w:rPr>
        <w:t>UX(</w:t>
      </w:r>
      <w:r>
        <w:rPr>
          <w:rFonts w:hint="eastAsia"/>
          <w:noProof/>
          <w:lang w:eastAsia="ko-KR"/>
        </w:rPr>
        <w:t>기능정의</w:t>
      </w:r>
      <w:r>
        <w:rPr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xmlns:wp14="http://schemas.microsoft.com/office/word/2010/wordml" w:rsidR="009E0CA4" w:rsidRDefault="009E0CA4" w14:paraId="3C9E5E23" wp14:textId="77777777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결론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9E0CA4" w:rsidRDefault="009E0CA4" w14:paraId="1273B271" wp14:textId="77777777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배포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9E0CA4" w:rsidRDefault="009E0CA4" w14:paraId="40B37C3F" wp14:textId="77777777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실행결과화면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9E0CA4" w:rsidRDefault="009E0CA4" w14:paraId="2B5A6041" wp14:textId="77777777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9E0CA4" w:rsidRDefault="009E0CA4" w14:paraId="6356C856" wp14:textId="77777777">
      <w:pPr>
        <w:pStyle w:val="a3"/>
      </w:pPr>
      <w:r>
        <w:fldChar w:fldCharType="end"/>
      </w:r>
      <w:r>
        <w:br w:type="page"/>
      </w:r>
      <w:r>
        <w:fldChar w:fldCharType="begin"/>
      </w:r>
      <w:r>
        <w:instrText> TITLE  \* MERGEFORMAT </w:instrText>
      </w:r>
      <w:r>
        <w:fldChar w:fldCharType="separate"/>
      </w:r>
      <w:r w:rsidR="00824C1C">
        <w:t>Software Requirements Specification</w:t>
      </w:r>
      <w:r>
        <w:fldChar w:fldCharType="end"/>
      </w:r>
      <w:r>
        <w:t xml:space="preserve"> </w:t>
      </w:r>
    </w:p>
    <w:p xmlns:wp14="http://schemas.microsoft.com/office/word/2010/wordml" w:rsidRPr="00CD2D83" w:rsidR="009E0CA4" w:rsidRDefault="00CD2D83" w14:paraId="5FE817F8" wp14:textId="77777777">
      <w:pPr>
        <w:pStyle w:val="1"/>
      </w:pPr>
      <w:r w:rsidRPr="00CD2D83">
        <w:rPr>
          <w:rFonts w:hint="eastAsia"/>
          <w:lang w:eastAsia="ko-KR"/>
        </w:rPr>
        <w:t>소개</w:t>
      </w:r>
    </w:p>
    <w:p xmlns:wp14="http://schemas.microsoft.com/office/word/2010/wordml" w:rsidRPr="00B73521" w:rsidR="009E0CA4" w:rsidP="00B73521" w:rsidRDefault="00B73521" w14:paraId="088DD841" wp14:textId="77777777">
      <w:pPr>
        <w:pStyle w:val="InfoBlue"/>
      </w:pPr>
      <w:r w:rsidRPr="00B73521">
        <w:rPr>
          <w:rFonts w:hint="eastAsia"/>
        </w:rPr>
        <w:t>일본어를 배우고 싶어하는 사용자에게 쉽게 접근하고 비교적 짧은 시간</w:t>
      </w:r>
      <w:r w:rsidR="00C0480E">
        <w:rPr>
          <w:rFonts w:hint="eastAsia"/>
        </w:rPr>
        <w:t xml:space="preserve"> </w:t>
      </w:r>
      <w:r w:rsidRPr="00B73521">
        <w:rPr>
          <w:rFonts w:hint="eastAsia"/>
        </w:rPr>
        <w:t xml:space="preserve">안에 많은 걸 배울 수 있도록 히라가나와 </w:t>
      </w:r>
      <w:proofErr w:type="spellStart"/>
      <w:r w:rsidR="00C0480E">
        <w:rPr>
          <w:rFonts w:hint="eastAsia"/>
        </w:rPr>
        <w:t>가</w:t>
      </w:r>
      <w:r w:rsidRPr="00B73521">
        <w:rPr>
          <w:rFonts w:hint="eastAsia"/>
        </w:rPr>
        <w:t>타카나</w:t>
      </w:r>
      <w:proofErr w:type="spellEnd"/>
      <w:r w:rsidRPr="00B73521">
        <w:rPr>
          <w:rFonts w:hint="eastAsia"/>
        </w:rPr>
        <w:t xml:space="preserve"> 퀴즈를 통해 학습하며</w:t>
      </w:r>
      <w:r w:rsidRPr="00B73521">
        <w:t xml:space="preserve"> </w:t>
      </w:r>
      <w:r w:rsidRPr="00B73521">
        <w:rPr>
          <w:rFonts w:hint="eastAsia"/>
        </w:rPr>
        <w:t>일본어의 자음, 모음을 더 자세하게 학습할 수 있도록 여러가지 단어들을 제공합니다.</w:t>
      </w:r>
    </w:p>
    <w:p xmlns:wp14="http://schemas.microsoft.com/office/word/2010/wordml" w:rsidRPr="00B73521" w:rsidR="00B73521" w:rsidP="00B73521" w:rsidRDefault="00CD2D83" w14:paraId="75720F68" wp14:textId="77777777">
      <w:pPr>
        <w:pStyle w:val="2"/>
        <w:rPr>
          <w:sz w:val="24"/>
          <w:szCs w:val="24"/>
          <w:lang w:eastAsia="ko-KR"/>
        </w:rPr>
      </w:pPr>
      <w:r w:rsidRPr="00CD2D83">
        <w:rPr>
          <w:rFonts w:hint="eastAsia"/>
          <w:sz w:val="24"/>
          <w:szCs w:val="24"/>
          <w:lang w:eastAsia="ko-KR"/>
        </w:rPr>
        <w:t>목적</w:t>
      </w:r>
    </w:p>
    <w:p xmlns:wp14="http://schemas.microsoft.com/office/word/2010/wordml" w:rsidRPr="00D61852" w:rsidR="00CD2D83" w:rsidP="00B73521" w:rsidRDefault="00B73521" w14:paraId="58B91421" wp14:textId="77777777">
      <w:pPr>
        <w:ind w:firstLine="720"/>
        <w:rPr>
          <w:i/>
          <w:lang w:eastAsia="ko-KR"/>
        </w:rPr>
      </w:pPr>
      <w:r w:rsidRPr="00D61852">
        <w:rPr>
          <w:rFonts w:hint="eastAsia"/>
          <w:i/>
          <w:lang w:eastAsia="ko-KR"/>
        </w:rPr>
        <w:t>히라가나</w:t>
      </w:r>
      <w:r w:rsidRPr="00D61852">
        <w:rPr>
          <w:rFonts w:hint="eastAsia"/>
          <w:i/>
          <w:lang w:eastAsia="ko-KR"/>
        </w:rPr>
        <w:t>,</w:t>
      </w:r>
      <w:r w:rsidRPr="00D61852">
        <w:rPr>
          <w:i/>
          <w:lang w:eastAsia="ko-KR"/>
        </w:rPr>
        <w:t xml:space="preserve"> </w:t>
      </w:r>
      <w:proofErr w:type="spellStart"/>
      <w:r w:rsidR="00C0480E">
        <w:rPr>
          <w:rFonts w:hint="eastAsia"/>
          <w:i/>
          <w:lang w:eastAsia="ko-KR"/>
        </w:rPr>
        <w:t>가</w:t>
      </w:r>
      <w:r w:rsidRPr="00D61852">
        <w:rPr>
          <w:rFonts w:hint="eastAsia"/>
          <w:i/>
          <w:lang w:eastAsia="ko-KR"/>
        </w:rPr>
        <w:t>타카나</w:t>
      </w:r>
      <w:proofErr w:type="spellEnd"/>
      <w:r w:rsidRPr="00D61852">
        <w:rPr>
          <w:rFonts w:hint="eastAsia"/>
          <w:i/>
          <w:lang w:eastAsia="ko-KR"/>
        </w:rPr>
        <w:t xml:space="preserve">, </w:t>
      </w:r>
      <w:r w:rsidRPr="00D61852">
        <w:rPr>
          <w:rFonts w:hint="eastAsia"/>
          <w:i/>
          <w:lang w:eastAsia="ko-KR"/>
        </w:rPr>
        <w:t>간단한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단어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확인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및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퀴즈</w:t>
      </w:r>
    </w:p>
    <w:p xmlns:wp14="http://schemas.microsoft.com/office/word/2010/wordml" w:rsidRPr="00B73521" w:rsidR="00B73521" w:rsidP="00B73521" w:rsidRDefault="00B73521" w14:paraId="30D7AA69" wp14:textId="77777777">
      <w:pPr>
        <w:rPr>
          <w:lang w:eastAsia="ko-KR"/>
        </w:rPr>
      </w:pPr>
    </w:p>
    <w:p xmlns:wp14="http://schemas.microsoft.com/office/word/2010/wordml" w:rsidR="009E0CA4" w:rsidRDefault="00CD2D83" w14:paraId="0E26F984" wp14:textId="77777777">
      <w:pPr>
        <w:pStyle w:val="2"/>
        <w:rPr>
          <w:lang w:eastAsia="ko-KR"/>
        </w:rPr>
      </w:pPr>
      <w:r>
        <w:rPr>
          <w:rFonts w:hint="eastAsia"/>
          <w:lang w:eastAsia="ko-KR"/>
        </w:rPr>
        <w:t>범위</w:t>
      </w:r>
    </w:p>
    <w:p xmlns:wp14="http://schemas.microsoft.com/office/word/2010/wordml" w:rsidRPr="00D61852" w:rsidR="00B73521" w:rsidP="00B73521" w:rsidRDefault="00B73521" w14:paraId="054F87EC" wp14:textId="77777777">
      <w:pPr>
        <w:ind w:firstLine="720"/>
        <w:rPr>
          <w:i/>
          <w:lang w:eastAsia="ko-KR"/>
        </w:rPr>
      </w:pPr>
      <w:r w:rsidRPr="00D61852">
        <w:rPr>
          <w:rFonts w:hint="eastAsia"/>
          <w:i/>
          <w:lang w:eastAsia="ko-KR"/>
        </w:rPr>
        <w:t>히라가나</w:t>
      </w:r>
      <w:r w:rsidRPr="00D61852">
        <w:rPr>
          <w:rFonts w:hint="eastAsia"/>
          <w:i/>
          <w:lang w:eastAsia="ko-KR"/>
        </w:rPr>
        <w:t>,</w:t>
      </w:r>
      <w:r w:rsidRPr="00D61852">
        <w:rPr>
          <w:i/>
          <w:lang w:eastAsia="ko-KR"/>
        </w:rPr>
        <w:t xml:space="preserve"> </w:t>
      </w:r>
      <w:proofErr w:type="spellStart"/>
      <w:r w:rsidRPr="00D61852">
        <w:rPr>
          <w:rFonts w:hint="eastAsia"/>
          <w:i/>
          <w:lang w:eastAsia="ko-KR"/>
        </w:rPr>
        <w:t>가타카나</w:t>
      </w:r>
      <w:proofErr w:type="spellEnd"/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i/>
          <w:lang w:eastAsia="ko-KR"/>
        </w:rPr>
        <w:t>50</w:t>
      </w:r>
      <w:r w:rsidRPr="00D61852">
        <w:rPr>
          <w:rFonts w:hint="eastAsia"/>
          <w:i/>
          <w:lang w:eastAsia="ko-KR"/>
        </w:rPr>
        <w:t>음도</w:t>
      </w:r>
      <w:r w:rsidRPr="00D61852">
        <w:rPr>
          <w:rFonts w:hint="eastAsia"/>
          <w:i/>
          <w:lang w:eastAsia="ko-KR"/>
        </w:rPr>
        <w:t xml:space="preserve">, </w:t>
      </w:r>
      <w:r w:rsidRPr="00D61852">
        <w:rPr>
          <w:rFonts w:hint="eastAsia"/>
          <w:i/>
          <w:lang w:eastAsia="ko-KR"/>
        </w:rPr>
        <w:t>간단한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단어</w:t>
      </w:r>
    </w:p>
    <w:p xmlns:wp14="http://schemas.microsoft.com/office/word/2010/wordml" w:rsidRPr="00CD2D83" w:rsidR="00CD2D83" w:rsidP="00CD2D83" w:rsidRDefault="00CD2D83" w14:paraId="7196D064" wp14:textId="77777777">
      <w:pPr>
        <w:rPr>
          <w:lang w:eastAsia="ko-KR"/>
        </w:rPr>
      </w:pPr>
    </w:p>
    <w:p xmlns:wp14="http://schemas.microsoft.com/office/word/2010/wordml" w:rsidR="009E0CA4" w:rsidRDefault="00CD2D83" w14:paraId="676AE0FC" wp14:textId="77777777">
      <w:pPr>
        <w:pStyle w:val="2"/>
      </w:pPr>
      <w:r>
        <w:rPr>
          <w:rFonts w:hint="eastAsia"/>
          <w:lang w:eastAsia="ko-KR"/>
        </w:rPr>
        <w:t>정의</w:t>
      </w:r>
    </w:p>
    <w:p xmlns:wp14="http://schemas.microsoft.com/office/word/2010/wordml" w:rsidRPr="00CD2D83" w:rsidR="00CD2D83" w:rsidP="00CD2D83" w:rsidRDefault="00CD2D83" w14:paraId="34FF1C98" wp14:textId="77777777"/>
    <w:p xmlns:wp14="http://schemas.microsoft.com/office/word/2010/wordml" w:rsidR="009E0CA4" w:rsidRDefault="0006409D" w14:paraId="1DF5E9C2" wp14:textId="77777777">
      <w:pPr>
        <w:pStyle w:val="1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xmlns:wp14="http://schemas.microsoft.com/office/word/2010/wordml" w:rsidRPr="00D61852" w:rsidR="00B73521" w:rsidP="00B73521" w:rsidRDefault="00B73521" w14:paraId="08D72FA9" wp14:textId="77777777">
      <w:pPr>
        <w:ind w:left="720"/>
        <w:rPr>
          <w:i/>
          <w:lang w:eastAsia="ko-KR"/>
        </w:rPr>
      </w:pPr>
      <w:r w:rsidRPr="00D61852">
        <w:rPr>
          <w:rFonts w:hint="eastAsia" w:ascii="바탕" w:hAnsi="바탕"/>
          <w:i/>
          <w:lang w:eastAsia="ko-KR"/>
        </w:rPr>
        <w:t xml:space="preserve">이 </w:t>
      </w:r>
      <w:proofErr w:type="spellStart"/>
      <w:r w:rsidRPr="00D61852">
        <w:rPr>
          <w:rFonts w:hint="eastAsia" w:ascii="바탕" w:hAnsi="바탕"/>
          <w:i/>
          <w:lang w:eastAsia="ko-KR"/>
        </w:rPr>
        <w:t>어플은</w:t>
      </w:r>
      <w:proofErr w:type="spellEnd"/>
      <w:r w:rsidRPr="00D61852">
        <w:rPr>
          <w:rFonts w:hint="eastAsia" w:ascii="바탕" w:hAnsi="바탕"/>
          <w:i/>
          <w:lang w:eastAsia="ko-KR"/>
        </w:rPr>
        <w:t xml:space="preserve"> 일본어를 배우고 싶지만 시간이 없어 배우지 못하는 사람들을 위해 쉽게 접근하여 편하게 배울 수 있는 </w:t>
      </w:r>
      <w:proofErr w:type="spellStart"/>
      <w:r w:rsidRPr="00D61852">
        <w:rPr>
          <w:rFonts w:hint="eastAsia" w:ascii="바탕" w:hAnsi="바탕"/>
          <w:i/>
          <w:lang w:eastAsia="ko-KR"/>
        </w:rPr>
        <w:t>어플입니다</w:t>
      </w:r>
      <w:proofErr w:type="spellEnd"/>
      <w:r w:rsidRPr="00D61852">
        <w:rPr>
          <w:rFonts w:hint="eastAsia" w:ascii="바탕" w:hAnsi="바탕"/>
          <w:i/>
          <w:lang w:eastAsia="ko-KR"/>
        </w:rPr>
        <w:t>.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hint="eastAsia" w:ascii="바탕" w:hAnsi="바탕"/>
          <w:i/>
          <w:lang w:eastAsia="ko-KR"/>
        </w:rPr>
        <w:t xml:space="preserve">핸드폰으로 손쉬운 학습이 가능하며 이 </w:t>
      </w:r>
      <w:proofErr w:type="spellStart"/>
      <w:r w:rsidRPr="00D61852">
        <w:rPr>
          <w:rFonts w:hint="eastAsia" w:ascii="바탕" w:hAnsi="바탕"/>
          <w:i/>
          <w:lang w:eastAsia="ko-KR"/>
        </w:rPr>
        <w:t>어플</w:t>
      </w:r>
      <w:proofErr w:type="spellEnd"/>
      <w:r w:rsidRPr="00D61852">
        <w:rPr>
          <w:rFonts w:hint="eastAsia" w:ascii="바탕" w:hAnsi="바탕"/>
          <w:i/>
          <w:lang w:eastAsia="ko-KR"/>
        </w:rPr>
        <w:t xml:space="preserve"> 하나로 다양한 단어를 암기할 수 있도록 설계되어 있습니다. 기본적으로 일본어에 필요한 히라가나,</w:t>
      </w:r>
      <w:r w:rsidRPr="00D61852">
        <w:rPr>
          <w:rFonts w:ascii="바탕" w:hAnsi="바탕"/>
          <w:i/>
          <w:lang w:eastAsia="ko-KR"/>
        </w:rPr>
        <w:t xml:space="preserve"> </w:t>
      </w:r>
      <w:proofErr w:type="spellStart"/>
      <w:r w:rsidRPr="00D61852">
        <w:rPr>
          <w:rFonts w:hint="eastAsia" w:ascii="바탕" w:hAnsi="바탕"/>
          <w:i/>
          <w:lang w:eastAsia="ko-KR"/>
        </w:rPr>
        <w:t>가타카나를</w:t>
      </w:r>
      <w:proofErr w:type="spellEnd"/>
      <w:r w:rsidRPr="00D61852">
        <w:rPr>
          <w:rFonts w:hint="eastAsia" w:ascii="바탕" w:hAnsi="바탕"/>
          <w:i/>
          <w:lang w:eastAsia="ko-KR"/>
        </w:rPr>
        <w:t xml:space="preserve"> 제공하며 히라가나,</w:t>
      </w:r>
      <w:r w:rsidRPr="00D61852">
        <w:rPr>
          <w:rFonts w:ascii="바탕" w:hAnsi="바탕"/>
          <w:i/>
          <w:lang w:eastAsia="ko-KR"/>
        </w:rPr>
        <w:t xml:space="preserve"> </w:t>
      </w:r>
      <w:proofErr w:type="spellStart"/>
      <w:r w:rsidRPr="00D61852">
        <w:rPr>
          <w:rFonts w:hint="eastAsia" w:ascii="바탕" w:hAnsi="바탕"/>
          <w:i/>
          <w:lang w:eastAsia="ko-KR"/>
        </w:rPr>
        <w:t>가타카나만</w:t>
      </w:r>
      <w:proofErr w:type="spellEnd"/>
      <w:r w:rsidRPr="00D61852">
        <w:rPr>
          <w:rFonts w:hint="eastAsia" w:ascii="바탕" w:hAnsi="바탕"/>
          <w:i/>
          <w:lang w:eastAsia="ko-KR"/>
        </w:rPr>
        <w:t xml:space="preserve"> 이용한 단어들을 제공합니다.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hint="eastAsia" w:ascii="바탕" w:hAnsi="바탕"/>
          <w:i/>
          <w:lang w:eastAsia="ko-KR"/>
        </w:rPr>
        <w:t>퀴즈 같은 경우 문제 정답을 고른 즉시 정답을 공개하며 퀴즈 마지막엔 틀린 횟수를 확인할 수 있어 퀴즈를 풀고서 자신의 일본어 능력이 얼마나 향상되었는지 확인할 수 있게 설계하였습니다</w:t>
      </w:r>
    </w:p>
    <w:p xmlns:wp14="http://schemas.microsoft.com/office/word/2010/wordml" w:rsidRPr="0006409D" w:rsidR="0006409D" w:rsidP="0006409D" w:rsidRDefault="0006409D" w14:paraId="6D072C0D" wp14:textId="77777777">
      <w:pPr>
        <w:rPr>
          <w:lang w:eastAsia="ko-KR"/>
        </w:rPr>
      </w:pPr>
    </w:p>
    <w:p xmlns:wp14="http://schemas.microsoft.com/office/word/2010/wordml" w:rsidR="009E0CA4" w:rsidRDefault="0006409D" w14:paraId="0DC7EB6E" wp14:textId="77777777">
      <w:pPr>
        <w:pStyle w:val="2"/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</w:p>
    <w:p xmlns:wp14="http://schemas.microsoft.com/office/word/2010/wordml" w:rsidR="009E0CA4" w:rsidP="00B73521" w:rsidRDefault="00D61852" w14:paraId="0E9C291B" wp14:textId="77777777">
      <w:pPr>
        <w:pStyle w:val="InfoBlue"/>
      </w:pPr>
      <w:r w:rsidRPr="00AD2AA8">
        <w:rPr>
          <w:rFonts w:hint="eastAsia"/>
        </w:rPr>
        <w:t xml:space="preserve">설계하는 앱과 비슷한 </w:t>
      </w:r>
      <w:r w:rsidRPr="00AD2AA8">
        <w:t>“</w:t>
      </w:r>
      <w:proofErr w:type="spellStart"/>
      <w:r w:rsidRPr="00AD2AA8">
        <w:rPr>
          <w:rFonts w:hint="eastAsia"/>
        </w:rPr>
        <w:t>오십음</w:t>
      </w:r>
      <w:proofErr w:type="spellEnd"/>
      <w:r w:rsidRPr="00AD2AA8">
        <w:t>”</w:t>
      </w:r>
      <w:r w:rsidRPr="00AD2AA8">
        <w:rPr>
          <w:rFonts w:hint="eastAsia"/>
        </w:rPr>
        <w:t>이라는 앱이 있습니다.</w:t>
      </w:r>
      <w:r w:rsidRPr="00AD2AA8">
        <w:t xml:space="preserve"> </w:t>
      </w:r>
      <w:r w:rsidRPr="00AD2AA8">
        <w:rPr>
          <w:rFonts w:hint="eastAsia"/>
        </w:rPr>
        <w:t>이 앱에선 현재 팀에서 설계하고 있는 퀴즈,</w:t>
      </w:r>
      <w:r w:rsidRPr="00AD2AA8">
        <w:t xml:space="preserve"> </w:t>
      </w:r>
      <w:r w:rsidRPr="00AD2AA8">
        <w:rPr>
          <w:rFonts w:hint="eastAsia"/>
        </w:rPr>
        <w:t>단어 외우기 등의 기능과 히라가나,</w:t>
      </w:r>
      <w:r w:rsidRPr="00AD2AA8">
        <w:t xml:space="preserve"> </w:t>
      </w:r>
      <w:proofErr w:type="spellStart"/>
      <w:r w:rsidRPr="00AD2AA8">
        <w:rPr>
          <w:rFonts w:hint="eastAsia"/>
        </w:rPr>
        <w:t>가타카나를</w:t>
      </w:r>
      <w:proofErr w:type="spellEnd"/>
      <w:r w:rsidRPr="00AD2AA8">
        <w:rPr>
          <w:rFonts w:hint="eastAsia"/>
        </w:rPr>
        <w:t xml:space="preserve"> 얼마나 습득하였는지 퍼센트로 확인할 수 있도록 되어 있습니다</w:t>
      </w:r>
      <w:r w:rsidR="009E0CA4">
        <w:t xml:space="preserve"> </w:t>
      </w:r>
    </w:p>
    <w:p xmlns:wp14="http://schemas.microsoft.com/office/word/2010/wordml" w:rsidR="0006409D" w:rsidRDefault="0006409D" w14:paraId="3315744F" wp14:textId="77777777">
      <w:pPr>
        <w:pStyle w:val="2"/>
        <w:rPr>
          <w:lang w:eastAsia="ko-KR"/>
        </w:rPr>
      </w:pPr>
      <w:r>
        <w:rPr>
          <w:rFonts w:hint="eastAsia"/>
          <w:lang w:eastAsia="ko-KR"/>
        </w:rPr>
        <w:t>가정과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종속성</w:t>
      </w:r>
    </w:p>
    <w:p xmlns:wp14="http://schemas.microsoft.com/office/word/2010/wordml" w:rsidRPr="00D61852" w:rsidR="00D61852" w:rsidP="00D61852" w:rsidRDefault="00D61852" w14:paraId="3CF8674A" wp14:textId="77777777">
      <w:pPr>
        <w:ind w:left="720"/>
        <w:rPr>
          <w:rFonts w:ascii="바탕" w:hAnsi="바탕"/>
          <w:i/>
          <w:lang w:eastAsia="ko-KR"/>
        </w:rPr>
      </w:pPr>
      <w:r w:rsidRPr="00D61852">
        <w:rPr>
          <w:rFonts w:hint="eastAsia" w:ascii="바탕" w:hAnsi="바탕"/>
          <w:i/>
          <w:lang w:eastAsia="ko-KR"/>
        </w:rPr>
        <w:t xml:space="preserve">시작화면에서 히라가나와 </w:t>
      </w:r>
      <w:proofErr w:type="spellStart"/>
      <w:r w:rsidRPr="00D61852">
        <w:rPr>
          <w:rFonts w:hint="eastAsia" w:ascii="바탕" w:hAnsi="바탕"/>
          <w:i/>
          <w:lang w:eastAsia="ko-KR"/>
        </w:rPr>
        <w:t>가타카나를</w:t>
      </w:r>
      <w:proofErr w:type="spellEnd"/>
      <w:r w:rsidRPr="00D61852">
        <w:rPr>
          <w:rFonts w:hint="eastAsia" w:ascii="바탕" w:hAnsi="바탕"/>
          <w:i/>
          <w:lang w:eastAsia="ko-KR"/>
        </w:rPr>
        <w:t xml:space="preserve"> 각각 선택할 수 있으며, 히라가나를 선택하면 히라가나 퀴즈를 </w:t>
      </w:r>
      <w:proofErr w:type="spellStart"/>
      <w:r w:rsidRPr="00D61852">
        <w:rPr>
          <w:rFonts w:hint="eastAsia" w:ascii="바탕" w:hAnsi="바탕"/>
          <w:i/>
          <w:lang w:eastAsia="ko-KR"/>
        </w:rPr>
        <w:t>가타카나를</w:t>
      </w:r>
      <w:proofErr w:type="spellEnd"/>
      <w:r w:rsidRPr="00D61852">
        <w:rPr>
          <w:rFonts w:hint="eastAsia" w:ascii="바탕" w:hAnsi="바탕"/>
          <w:i/>
          <w:lang w:eastAsia="ko-KR"/>
        </w:rPr>
        <w:t xml:space="preserve"> 선택하면 </w:t>
      </w:r>
      <w:proofErr w:type="spellStart"/>
      <w:r w:rsidRPr="00D61852">
        <w:rPr>
          <w:rFonts w:hint="eastAsia" w:ascii="바탕" w:hAnsi="바탕"/>
          <w:i/>
          <w:lang w:eastAsia="ko-KR"/>
        </w:rPr>
        <w:t>가타카나</w:t>
      </w:r>
      <w:proofErr w:type="spellEnd"/>
      <w:r w:rsidRPr="00D61852">
        <w:rPr>
          <w:rFonts w:hint="eastAsia" w:ascii="바탕" w:hAnsi="바탕"/>
          <w:i/>
          <w:lang w:eastAsia="ko-KR"/>
        </w:rPr>
        <w:t xml:space="preserve"> 퀴즈를 풀도록 하며, 히라가나와 </w:t>
      </w:r>
      <w:proofErr w:type="spellStart"/>
      <w:r w:rsidRPr="00D61852">
        <w:rPr>
          <w:rFonts w:hint="eastAsia" w:ascii="바탕" w:hAnsi="바탕"/>
          <w:i/>
          <w:lang w:eastAsia="ko-KR"/>
        </w:rPr>
        <w:t>가타카나를</w:t>
      </w:r>
      <w:proofErr w:type="spellEnd"/>
      <w:r w:rsidRPr="00D61852">
        <w:rPr>
          <w:rFonts w:hint="eastAsia" w:ascii="바탕" w:hAnsi="바탕"/>
          <w:i/>
          <w:lang w:eastAsia="ko-KR"/>
        </w:rPr>
        <w:t xml:space="preserve"> 배우도록 합니다.</w:t>
      </w:r>
    </w:p>
    <w:p xmlns:wp14="http://schemas.microsoft.com/office/word/2010/wordml" w:rsidRPr="00D61852" w:rsidR="0006409D" w:rsidP="0006409D" w:rsidRDefault="0006409D" w14:paraId="48A21919" wp14:textId="77777777">
      <w:pPr>
        <w:rPr>
          <w:lang w:eastAsia="ko-KR"/>
        </w:rPr>
      </w:pPr>
    </w:p>
    <w:p xmlns:wp14="http://schemas.microsoft.com/office/word/2010/wordml" w:rsidR="0006409D" w:rsidRDefault="0006409D" w14:paraId="2A233CEC" wp14:textId="77777777">
      <w:pPr>
        <w:pStyle w:val="2"/>
        <w:rPr>
          <w:lang w:eastAsia="ko-KR"/>
        </w:rPr>
      </w:pPr>
      <w:r>
        <w:rPr>
          <w:rFonts w:hint="eastAsia"/>
          <w:lang w:eastAsia="ko-KR"/>
        </w:rPr>
        <w:t>업무분장</w:t>
      </w:r>
    </w:p>
    <w:p xmlns:wp14="http://schemas.microsoft.com/office/word/2010/wordml" w:rsidRPr="00E1361A" w:rsidR="00E1361A" w:rsidP="00E1361A" w:rsidRDefault="00E1361A" w14:paraId="562C1933" wp14:textId="77777777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조장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proofErr w:type="spellStart"/>
      <w:r w:rsidRPr="00E1361A">
        <w:rPr>
          <w:rFonts w:hint="eastAsia"/>
          <w:i/>
          <w:lang w:eastAsia="ko-KR"/>
        </w:rPr>
        <w:t>김강훈</w:t>
      </w:r>
      <w:proofErr w:type="spellEnd"/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xmlns:wp14="http://schemas.microsoft.com/office/word/2010/wordml" w:rsidRPr="00E1361A" w:rsidR="00E1361A" w:rsidP="00E1361A" w:rsidRDefault="00E1361A" w14:paraId="6F088A30" wp14:textId="77777777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김선호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xmlns:wp14="http://schemas.microsoft.com/office/word/2010/wordml" w:rsidRPr="00E1361A" w:rsidR="00E1361A" w:rsidP="00E1361A" w:rsidRDefault="00E1361A" w14:paraId="1067E0FA" wp14:textId="77777777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고은별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xmlns:wp14="http://schemas.microsoft.com/office/word/2010/wordml" w:rsidRPr="00E1361A" w:rsidR="00E1361A" w:rsidP="00E1361A" w:rsidRDefault="00E1361A" w14:paraId="0F5BAC58" wp14:textId="77777777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김아름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 xml:space="preserve">, </w:t>
      </w:r>
      <w:r w:rsidRPr="00E1361A">
        <w:rPr>
          <w:rFonts w:hint="eastAsia"/>
          <w:i/>
          <w:lang w:eastAsia="ko-KR"/>
        </w:rPr>
        <w:t>디자인</w:t>
      </w:r>
      <w:r w:rsidRPr="00E1361A">
        <w:rPr>
          <w:rFonts w:hint="eastAsia"/>
          <w:i/>
          <w:lang w:eastAsia="ko-KR"/>
        </w:rPr>
        <w:t>)</w:t>
      </w:r>
    </w:p>
    <w:p xmlns:wp14="http://schemas.microsoft.com/office/word/2010/wordml" w:rsidR="00E1361A" w:rsidP="00E1361A" w:rsidRDefault="00E1361A" w14:paraId="6B16FE9D" wp14:textId="77777777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이유진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 xml:space="preserve">, </w:t>
      </w:r>
      <w:r w:rsidRPr="00E1361A">
        <w:rPr>
          <w:rFonts w:hint="eastAsia"/>
          <w:i/>
          <w:lang w:eastAsia="ko-KR"/>
        </w:rPr>
        <w:t>디자인</w:t>
      </w:r>
      <w:r w:rsidRPr="00E1361A">
        <w:rPr>
          <w:rFonts w:hint="eastAsia"/>
          <w:i/>
          <w:lang w:eastAsia="ko-KR"/>
        </w:rPr>
        <w:t>)</w:t>
      </w:r>
    </w:p>
    <w:p xmlns:wp14="http://schemas.microsoft.com/office/word/2010/wordml" w:rsidR="006249C1" w:rsidP="00E1361A" w:rsidRDefault="006249C1" w14:paraId="6BD18F9B" wp14:textId="77777777">
      <w:pPr>
        <w:ind w:left="720"/>
        <w:rPr>
          <w:i/>
          <w:lang w:eastAsia="ko-KR"/>
        </w:rPr>
      </w:pPr>
    </w:p>
    <w:p xmlns:wp14="http://schemas.microsoft.com/office/word/2010/wordml" w:rsidR="006249C1" w:rsidP="006249C1" w:rsidRDefault="006249C1" w14:paraId="238601FE" wp14:textId="77777777">
      <w:pPr>
        <w:ind w:left="720"/>
        <w:rPr>
          <w:lang w:eastAsia="ko-KR"/>
        </w:rPr>
      </w:pPr>
    </w:p>
    <w:p xmlns:wp14="http://schemas.microsoft.com/office/word/2010/wordml" w:rsidR="006249C1" w:rsidP="006249C1" w:rsidRDefault="006249C1" w14:paraId="0F3CABC7" wp14:textId="77777777">
      <w:pPr>
        <w:ind w:left="720"/>
        <w:rPr>
          <w:lang w:eastAsia="ko-KR"/>
        </w:rPr>
      </w:pPr>
    </w:p>
    <w:p xmlns:wp14="http://schemas.microsoft.com/office/word/2010/wordml" w:rsidR="006249C1" w:rsidP="006249C1" w:rsidRDefault="006249C1" w14:paraId="5B08B5D1" wp14:textId="77777777">
      <w:pPr>
        <w:ind w:left="720"/>
        <w:rPr>
          <w:lang w:eastAsia="ko-KR"/>
        </w:rPr>
      </w:pPr>
    </w:p>
    <w:p xmlns:wp14="http://schemas.microsoft.com/office/word/2010/wordml" w:rsidR="006249C1" w:rsidP="006249C1" w:rsidRDefault="006249C1" w14:paraId="16DEB4AB" wp14:textId="77777777">
      <w:pPr>
        <w:ind w:left="720"/>
        <w:rPr>
          <w:lang w:eastAsia="ko-KR"/>
        </w:rPr>
      </w:pPr>
    </w:p>
    <w:p xmlns:wp14="http://schemas.microsoft.com/office/word/2010/wordml" w:rsidR="006249C1" w:rsidP="006249C1" w:rsidRDefault="006249C1" w14:paraId="4E8CF5BA" wp14:textId="77777777">
      <w:pPr>
        <w:ind w:left="720"/>
        <w:rPr>
          <w:lang w:eastAsia="ko-KR"/>
        </w:rPr>
      </w:pPr>
      <w:r>
        <w:rPr>
          <w:rFonts w:hint="eastAsia"/>
          <w:lang w:eastAsia="ko-KR"/>
        </w:rPr>
        <w:t>조장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김강훈</w:t>
      </w:r>
      <w:proofErr w:type="spellEnd"/>
      <w:r>
        <w:rPr>
          <w:rFonts w:hint="eastAsia"/>
          <w:lang w:eastAsia="ko-KR"/>
        </w:rPr>
        <w:t xml:space="preserve"> </w:t>
      </w:r>
    </w:p>
    <w:p xmlns:wp14="http://schemas.microsoft.com/office/word/2010/wordml" w:rsidR="006249C1" w:rsidP="006249C1" w:rsidRDefault="006249C1" w14:paraId="1108E00B" wp14:textId="77777777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7171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xmlns:wp14="http://schemas.microsoft.com/office/word/2010/wordml" w:rsidR="006249C1" w:rsidP="006249C1" w:rsidRDefault="006249C1" w14:paraId="5E3B1ACF" wp14:textId="77777777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</w:p>
    <w:p xmlns:wp14="http://schemas.microsoft.com/office/word/2010/wordml" w:rsidR="006249C1" w:rsidP="006249C1" w:rsidRDefault="006249C1" w14:paraId="6835521A" wp14:textId="77777777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xmlns:wp14="http://schemas.microsoft.com/office/word/2010/wordml" w:rsidR="006249C1" w:rsidP="006249C1" w:rsidRDefault="006249C1" w14:paraId="7C60363B" wp14:textId="77777777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김선호</w:t>
      </w:r>
    </w:p>
    <w:p xmlns:wp14="http://schemas.microsoft.com/office/word/2010/wordml" w:rsidR="006249C1" w:rsidP="006249C1" w:rsidRDefault="006249C1" w14:paraId="24FF9DF5" wp14:textId="77777777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7171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xmlns:wp14="http://schemas.microsoft.com/office/word/2010/wordml" w:rsidR="006249C1" w:rsidP="006249C1" w:rsidRDefault="006249C1" w14:paraId="47D3B14E" wp14:textId="7D7B0EAB">
      <w:pPr>
        <w:ind w:left="720"/>
        <w:rPr>
          <w:lang w:eastAsia="ko-KR"/>
        </w:rPr>
      </w:pPr>
      <w:r w:rsidRPr="1E367474" w:rsidR="1E367474">
        <w:rPr>
          <w:lang w:eastAsia="ko-KR"/>
        </w:rPr>
        <w:t xml:space="preserve">º </w:t>
      </w:r>
      <w:r w:rsidRPr="1E367474" w:rsidR="1E367474">
        <w:rPr>
          <w:lang w:eastAsia="ko-KR"/>
        </w:rPr>
        <w:t>퀴즈페이지</w:t>
      </w:r>
      <w:r w:rsidRPr="1E367474" w:rsidR="1E367474">
        <w:rPr>
          <w:lang w:eastAsia="ko-KR"/>
        </w:rPr>
        <w:t xml:space="preserve"> </w:t>
      </w:r>
      <w:r w:rsidRPr="1E367474" w:rsidR="1E367474">
        <w:rPr>
          <w:lang w:eastAsia="ko-KR"/>
        </w:rPr>
        <w:t>수정</w:t>
      </w:r>
      <w:r w:rsidRPr="1E367474" w:rsidR="1E367474">
        <w:rPr>
          <w:lang w:eastAsia="ko-KR"/>
        </w:rPr>
        <w:t xml:space="preserve"> (히라가나)</w:t>
      </w:r>
    </w:p>
    <w:p xmlns:wp14="http://schemas.microsoft.com/office/word/2010/wordml" w:rsidR="006249C1" w:rsidP="006249C1" w:rsidRDefault="006249C1" w14:paraId="1841CABD" wp14:textId="77777777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xmlns:wp14="http://schemas.microsoft.com/office/word/2010/wordml" w:rsidR="006249C1" w:rsidP="006249C1" w:rsidRDefault="006249C1" w14:paraId="5324194F" wp14:textId="77777777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고은별</w:t>
      </w:r>
      <w:r>
        <w:rPr>
          <w:rFonts w:hint="eastAsia"/>
          <w:lang w:eastAsia="ko-KR"/>
        </w:rPr>
        <w:t xml:space="preserve"> </w:t>
      </w:r>
    </w:p>
    <w:p xmlns:wp14="http://schemas.microsoft.com/office/word/2010/wordml" w:rsidR="006249C1" w:rsidP="006249C1" w:rsidRDefault="006249C1" w14:paraId="0580BFB1" wp14:textId="77777777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xmlns:wp14="http://schemas.microsoft.com/office/word/2010/wordml" w:rsidR="006249C1" w:rsidP="006249C1" w:rsidRDefault="006249C1" w14:paraId="12BCDA3F" wp14:textId="77777777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추가해야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</w:p>
    <w:p xmlns:wp14="http://schemas.microsoft.com/office/word/2010/wordml" w:rsidR="006249C1" w:rsidP="006249C1" w:rsidRDefault="006249C1" w14:paraId="245BD095" wp14:textId="77777777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xmlns:wp14="http://schemas.microsoft.com/office/word/2010/wordml" w:rsidR="006249C1" w:rsidP="006249C1" w:rsidRDefault="006249C1" w14:paraId="7309FE39" wp14:textId="77777777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김아름</w:t>
      </w:r>
    </w:p>
    <w:p xmlns:wp14="http://schemas.microsoft.com/office/word/2010/wordml" w:rsidR="006249C1" w:rsidP="006249C1" w:rsidRDefault="006249C1" w14:paraId="2620EC30" wp14:textId="77777777">
      <w:pPr>
        <w:ind w:left="720"/>
        <w:rPr>
          <w:lang w:eastAsia="ko-KR"/>
        </w:rPr>
      </w:pPr>
      <w:r w:rsidRPr="009A43FD">
        <w:rPr>
          <w:rFonts w:hint="eastAsia"/>
          <w:lang w:eastAsia="ko-KR"/>
        </w:rPr>
        <w:t>º</w:t>
      </w:r>
      <w:r w:rsidRPr="009A43FD">
        <w:rPr>
          <w:rFonts w:hint="eastAsia"/>
          <w:b/>
          <w:lang w:eastAsia="ko-KR"/>
        </w:rPr>
        <w:t xml:space="preserve"> </w:t>
      </w:r>
      <w:r w:rsidRPr="009A43FD">
        <w:rPr>
          <w:rFonts w:hint="eastAsia"/>
          <w:lang w:eastAsia="ko-KR"/>
        </w:rPr>
        <w:t>프로젝트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기획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메인화면</w:t>
      </w:r>
      <w:proofErr w:type="spellEnd"/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</w:t>
      </w:r>
      <w:r w:rsidRPr="009A43F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</w:t>
      </w:r>
      <w:r w:rsidRPr="009A43FD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작성</w:t>
      </w:r>
    </w:p>
    <w:p xmlns:wp14="http://schemas.microsoft.com/office/word/2010/wordml" w:rsidR="006249C1" w:rsidP="006249C1" w:rsidRDefault="006249C1" w14:paraId="45483E4F" wp14:textId="77777777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xmlns:wp14="http://schemas.microsoft.com/office/word/2010/wordml" w:rsidR="006249C1" w:rsidP="006249C1" w:rsidRDefault="006249C1" w14:paraId="747C1366" wp14:textId="77777777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 w:rsidRPr="00A5355C">
        <w:rPr>
          <w:rFonts w:hint="eastAsia"/>
          <w:lang w:eastAsia="ko-KR"/>
        </w:rPr>
        <w:t xml:space="preserve"> </w:t>
      </w:r>
    </w:p>
    <w:p xmlns:wp14="http://schemas.microsoft.com/office/word/2010/wordml" w:rsidR="006249C1" w:rsidP="006249C1" w:rsidRDefault="006249C1" w14:paraId="14E529AA" wp14:textId="77777777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메인화면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 xml:space="preserve">( </w:t>
      </w:r>
      <w:proofErr w:type="spellStart"/>
      <w:r>
        <w:rPr>
          <w:rFonts w:hint="eastAsia"/>
          <w:lang w:eastAsia="ko-KR"/>
        </w:rPr>
        <w:t>대표엠블럼</w:t>
      </w:r>
      <w:proofErr w:type="spellEnd"/>
      <w:proofErr w:type="gram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) </w:t>
      </w:r>
    </w:p>
    <w:p xmlns:wp14="http://schemas.microsoft.com/office/word/2010/wordml" w:rsidR="006249C1" w:rsidP="006249C1" w:rsidRDefault="006249C1" w14:paraId="0353F861" wp14:textId="77777777">
      <w:pPr>
        <w:ind w:firstLine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메인화면에서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누를시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xmlns:wp14="http://schemas.microsoft.com/office/word/2010/wordml" w:rsidRPr="00212594" w:rsidR="006249C1" w:rsidP="006249C1" w:rsidRDefault="006249C1" w14:paraId="4AC4DD27" wp14:textId="77777777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 w:rsidRPr="004C69E4" w:rsidR="004C69E4">
        <w:rPr>
          <w:rFonts w:hint="eastAsia"/>
          <w:lang w:eastAsia="ko-KR"/>
        </w:rPr>
        <w:t>서브페이지</w:t>
      </w:r>
      <w:r w:rsidRPr="004C69E4" w:rsidR="004C69E4">
        <w:rPr>
          <w:rFonts w:hint="eastAsia"/>
          <w:lang w:eastAsia="ko-KR"/>
        </w:rPr>
        <w:t xml:space="preserve"> </w:t>
      </w:r>
      <w:r w:rsidRPr="004C69E4" w:rsidR="004C69E4">
        <w:rPr>
          <w:rFonts w:hint="eastAsia"/>
          <w:lang w:eastAsia="ko-KR"/>
        </w:rPr>
        <w:t>작성</w:t>
      </w:r>
    </w:p>
    <w:p xmlns:wp14="http://schemas.microsoft.com/office/word/2010/wordml" w:rsidR="006249C1" w:rsidP="006249C1" w:rsidRDefault="006249C1" w14:paraId="0D91BEB2" wp14:textId="77777777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이유진</w:t>
      </w:r>
    </w:p>
    <w:p xmlns:wp14="http://schemas.microsoft.com/office/word/2010/wordml" w:rsidRPr="009A43FD" w:rsidR="006249C1" w:rsidP="006249C1" w:rsidRDefault="006249C1" w14:paraId="0C556758" wp14:textId="77777777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xmlns:wp14="http://schemas.microsoft.com/office/word/2010/wordml" w:rsidR="006249C1" w:rsidP="006249C1" w:rsidRDefault="006249C1" w14:paraId="0C01B39F" wp14:textId="77777777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대표엠블럼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</w:p>
    <w:p xmlns:wp14="http://schemas.microsoft.com/office/word/2010/wordml" w:rsidR="006249C1" w:rsidP="006249C1" w:rsidRDefault="006249C1" w14:paraId="5FCE8917" wp14:textId="77777777">
      <w:pPr>
        <w:ind w:left="720"/>
        <w:rPr>
          <w:lang w:eastAsia="ko-KR"/>
        </w:rPr>
      </w:pPr>
      <w:r w:rsidRPr="00724223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손그림으로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xmlns:wp14="http://schemas.microsoft.com/office/word/2010/wordml" w:rsidR="006249C1" w:rsidP="006249C1" w:rsidRDefault="006249C1" w14:paraId="4B6C66E3" wp14:textId="77777777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수작업으로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메인화면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실행화면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xmlns:wp14="http://schemas.microsoft.com/office/word/2010/wordml" w:rsidRPr="006249C1" w:rsidR="00C0480E" w:rsidP="006249C1" w:rsidRDefault="00C0480E" w14:paraId="1C238241" wp14:textId="77777777">
      <w:pPr>
        <w:ind w:left="720"/>
        <w:rPr>
          <w:rFonts w:hint="eastAsia"/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히라가나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가타카나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)</w:t>
      </w:r>
    </w:p>
    <w:p xmlns:wp14="http://schemas.microsoft.com/office/word/2010/wordml" w:rsidRPr="00E1361A" w:rsidR="0006409D" w:rsidP="0006409D" w:rsidRDefault="0006409D" w14:paraId="0AD9C6F4" wp14:textId="77777777">
      <w:pPr>
        <w:rPr>
          <w:lang w:eastAsia="ko-KR"/>
        </w:rPr>
      </w:pPr>
    </w:p>
    <w:p xmlns:wp14="http://schemas.microsoft.com/office/word/2010/wordml" w:rsidR="0006409D" w:rsidRDefault="0006409D" w14:paraId="72CD769D" wp14:textId="77777777">
      <w:pPr>
        <w:pStyle w:val="2"/>
        <w:rPr>
          <w:lang w:eastAsia="ko-KR"/>
        </w:rPr>
      </w:pPr>
      <w:r>
        <w:rPr>
          <w:rFonts w:hint="eastAsia"/>
          <w:lang w:eastAsia="ko-KR"/>
        </w:rPr>
        <w:t>일정</w:t>
      </w:r>
    </w:p>
    <w:p xmlns:wp14="http://schemas.microsoft.com/office/word/2010/wordml" w:rsidR="006249C1" w:rsidP="006249C1" w:rsidRDefault="006249C1" w14:paraId="6BE7E338" wp14:textId="77777777">
      <w:pPr>
        <w:ind w:left="720"/>
        <w:rPr>
          <w:b/>
          <w:lang w:eastAsia="ko-KR"/>
        </w:rPr>
      </w:pPr>
      <w:r>
        <w:rPr>
          <w:b/>
          <w:lang w:eastAsia="ko-KR"/>
        </w:rPr>
        <w:t>[</w:t>
      </w:r>
      <w:r w:rsidRPr="00A64C7C">
        <w:rPr>
          <w:lang w:eastAsia="ko-KR"/>
        </w:rPr>
        <w:t>3</w:t>
      </w:r>
      <w:r w:rsidRPr="00A64C7C">
        <w:rPr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2024.03.19/</w:t>
      </w:r>
      <w:r>
        <w:rPr>
          <w:rFonts w:hint="eastAsia"/>
          <w:b/>
          <w:lang w:eastAsia="ko-KR"/>
        </w:rPr>
        <w:t>수</w:t>
      </w:r>
      <w:r>
        <w:rPr>
          <w:b/>
          <w:lang w:eastAsia="ko-KR"/>
        </w:rPr>
        <w:t xml:space="preserve">] - </w:t>
      </w:r>
      <w:r>
        <w:rPr>
          <w:rFonts w:hint="eastAsia"/>
          <w:b/>
          <w:lang w:eastAsia="ko-KR"/>
        </w:rPr>
        <w:t>팀장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결정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팀원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역할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분담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/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회의</w:t>
      </w:r>
      <w:r>
        <w:rPr>
          <w:rFonts w:hint="eastAsia"/>
          <w:b/>
          <w:lang w:eastAsia="ko-KR"/>
        </w:rPr>
        <w:t>(</w:t>
      </w:r>
      <w:proofErr w:type="spellStart"/>
      <w:r>
        <w:rPr>
          <w:rFonts w:hint="eastAsia"/>
          <w:b/>
          <w:lang w:eastAsia="ko-KR"/>
        </w:rPr>
        <w:t>깃허브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파일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생성</w:t>
      </w:r>
      <w:r>
        <w:rPr>
          <w:rFonts w:hint="eastAsia"/>
          <w:b/>
          <w:lang w:eastAsia="ko-KR"/>
        </w:rPr>
        <w:t>)</w:t>
      </w:r>
    </w:p>
    <w:p xmlns:wp14="http://schemas.microsoft.com/office/word/2010/wordml" w:rsidRPr="00373706" w:rsidR="006249C1" w:rsidP="006249C1" w:rsidRDefault="006249C1" w14:paraId="4B1F511A" wp14:textId="77777777">
      <w:pPr>
        <w:ind w:left="720"/>
        <w:rPr>
          <w:b/>
          <w:lang w:eastAsia="ko-KR"/>
        </w:rPr>
      </w:pPr>
    </w:p>
    <w:p xmlns:wp14="http://schemas.microsoft.com/office/word/2010/wordml" w:rsidR="006249C1" w:rsidP="006249C1" w:rsidRDefault="006249C1" w14:paraId="2BFCE8FA" wp14:textId="77777777">
      <w:pPr>
        <w:ind w:left="720"/>
        <w:rPr>
          <w:b/>
          <w:lang w:eastAsia="ko-KR"/>
        </w:rPr>
      </w:pPr>
      <w:r>
        <w:rPr>
          <w:b/>
          <w:lang w:eastAsia="ko-KR"/>
        </w:rPr>
        <w:t>[4</w:t>
      </w:r>
      <w:r>
        <w:rPr>
          <w:rFonts w:hint="eastAsia"/>
          <w:b/>
          <w:lang w:eastAsia="ko-KR"/>
        </w:rPr>
        <w:t>주차</w:t>
      </w:r>
      <w:r>
        <w:rPr>
          <w:b/>
          <w:lang w:eastAsia="ko-KR"/>
        </w:rPr>
        <w:t>_2024.03.26/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-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xmlns:wp14="http://schemas.microsoft.com/office/word/2010/wordml" w:rsidR="006249C1" w:rsidP="006249C1" w:rsidRDefault="006249C1" w14:paraId="3935B89F" wp14:textId="77777777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아름님</w:t>
      </w:r>
      <w:proofErr w:type="spellEnd"/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기획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초안작성</w:t>
      </w:r>
    </w:p>
    <w:p xmlns:wp14="http://schemas.microsoft.com/office/word/2010/wordml" w:rsidR="006249C1" w:rsidP="006249C1" w:rsidRDefault="006249C1" w14:paraId="03D21288" wp14:textId="77777777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proofErr w:type="spellStart"/>
      <w:r>
        <w:rPr>
          <w:rFonts w:hint="eastAsia"/>
          <w:b/>
          <w:lang w:eastAsia="ko-KR"/>
        </w:rPr>
        <w:t>엠블럼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xmlns:wp14="http://schemas.microsoft.com/office/word/2010/wordml" w:rsidR="006249C1" w:rsidP="006249C1" w:rsidRDefault="006249C1" w14:paraId="7BB54116" wp14:textId="77777777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xmlns:wp14="http://schemas.microsoft.com/office/word/2010/wordml" w:rsidR="006249C1" w:rsidP="006249C1" w:rsidRDefault="006249C1" w14:paraId="558773F1" wp14:textId="77777777">
      <w:pPr>
        <w:ind w:left="1440" w:firstLine="720" w:firstLineChars="367"/>
        <w:rPr>
          <w:b/>
          <w:lang w:eastAsia="ko-KR"/>
        </w:rPr>
      </w:pPr>
      <w:r>
        <w:rPr>
          <w:rFonts w:hint="eastAsia"/>
          <w:b/>
          <w:lang w:eastAsia="ko-KR"/>
        </w:rPr>
        <w:t>+[03.30/</w:t>
      </w:r>
      <w:r>
        <w:rPr>
          <w:rFonts w:hint="eastAsia"/>
          <w:b/>
          <w:lang w:eastAsia="ko-KR"/>
        </w:rPr>
        <w:t>토</w:t>
      </w:r>
      <w:r>
        <w:rPr>
          <w:rFonts w:hint="eastAsia"/>
          <w:b/>
          <w:lang w:eastAsia="ko-KR"/>
        </w:rPr>
        <w:t>]</w:t>
      </w:r>
      <w:proofErr w:type="spellStart"/>
      <w:r>
        <w:rPr>
          <w:rFonts w:hint="eastAsia"/>
          <w:b/>
          <w:lang w:eastAsia="ko-KR"/>
        </w:rPr>
        <w:t>강훈님</w:t>
      </w:r>
      <w:proofErr w:type="spellEnd"/>
      <w:r>
        <w:rPr>
          <w:b/>
          <w:lang w:eastAsia="ko-KR"/>
        </w:rPr>
        <w:t>–</w:t>
      </w:r>
      <w:r w:rsidRPr="00373706"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xmlns:wp14="http://schemas.microsoft.com/office/word/2010/wordml" w:rsidRPr="002C6F1A" w:rsidR="006249C1" w:rsidP="006249C1" w:rsidRDefault="006249C1" w14:paraId="23AB4004" wp14:textId="77777777">
      <w:pPr>
        <w:ind w:left="1440" w:firstLine="720"/>
        <w:rPr>
          <w:lang w:eastAsia="ko-KR"/>
        </w:rPr>
      </w:pPr>
      <w:r>
        <w:rPr>
          <w:rFonts w:hint="eastAsia"/>
          <w:b/>
          <w:lang w:eastAsia="ko-KR"/>
        </w:rPr>
        <w:t>+[03.30/</w:t>
      </w:r>
      <w:r>
        <w:rPr>
          <w:rFonts w:hint="eastAsia"/>
          <w:b/>
          <w:lang w:eastAsia="ko-KR"/>
        </w:rPr>
        <w:t>토</w:t>
      </w:r>
      <w:r>
        <w:rPr>
          <w:rFonts w:hint="eastAsia"/>
          <w:b/>
          <w:lang w:eastAsia="ko-KR"/>
        </w:rPr>
        <w:t>]</w:t>
      </w:r>
      <w:proofErr w:type="spellStart"/>
      <w:r>
        <w:rPr>
          <w:rFonts w:hint="eastAsia"/>
          <w:b/>
          <w:lang w:eastAsia="ko-KR"/>
        </w:rPr>
        <w:t>선호님</w:t>
      </w:r>
      <w:proofErr w:type="spellEnd"/>
      <w:r>
        <w:rPr>
          <w:b/>
          <w:lang w:eastAsia="ko-KR"/>
        </w:rPr>
        <w:t xml:space="preserve">–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xmlns:wp14="http://schemas.microsoft.com/office/word/2010/wordml" w:rsidR="006249C1" w:rsidP="006249C1" w:rsidRDefault="006249C1" w14:paraId="65F9C3DC" wp14:textId="77777777">
      <w:pPr>
        <w:rPr>
          <w:b/>
          <w:lang w:eastAsia="ko-KR"/>
        </w:rPr>
      </w:pPr>
    </w:p>
    <w:p xmlns:wp14="http://schemas.microsoft.com/office/word/2010/wordml" w:rsidR="006249C1" w:rsidP="006249C1" w:rsidRDefault="006249C1" w14:paraId="0AF979B4" wp14:textId="77777777">
      <w:pPr>
        <w:ind w:left="720"/>
        <w:rPr>
          <w:b/>
          <w:lang w:eastAsia="ko-KR"/>
        </w:rPr>
      </w:pPr>
      <w:r>
        <w:rPr>
          <w:b/>
          <w:lang w:eastAsia="ko-KR"/>
        </w:rPr>
        <w:t>[7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2024.04.16/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  <w:r>
        <w:rPr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검토</w:t>
      </w:r>
      <w:r>
        <w:rPr>
          <w:rFonts w:hint="eastAsia"/>
          <w:b/>
          <w:lang w:eastAsia="ko-KR"/>
        </w:rPr>
        <w:t xml:space="preserve">, </w:t>
      </w:r>
      <w:r>
        <w:rPr>
          <w:rFonts w:hint="eastAsia"/>
          <w:b/>
          <w:lang w:eastAsia="ko-KR"/>
        </w:rPr>
        <w:t>설계서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검토</w:t>
      </w:r>
      <w:r>
        <w:rPr>
          <w:rFonts w:hint="eastAsia"/>
          <w:b/>
          <w:lang w:eastAsia="ko-KR"/>
        </w:rPr>
        <w:t xml:space="preserve"> / </w:t>
      </w:r>
    </w:p>
    <w:p xmlns:wp14="http://schemas.microsoft.com/office/word/2010/wordml" w:rsidR="006249C1" w:rsidP="006249C1" w:rsidRDefault="006249C1" w14:paraId="2AACDF62" wp14:textId="77777777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아름님</w:t>
      </w:r>
      <w:proofErr w:type="spellEnd"/>
      <w:r>
        <w:rPr>
          <w:rFonts w:hint="eastAsia"/>
          <w:b/>
          <w:lang w:eastAsia="ko-KR"/>
        </w:rPr>
        <w:t>-</w:t>
      </w:r>
      <w:proofErr w:type="spellStart"/>
      <w:r>
        <w:rPr>
          <w:rFonts w:hint="eastAsia"/>
          <w:b/>
          <w:lang w:eastAsia="ko-KR"/>
        </w:rPr>
        <w:t>메인페이지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xmlns:wp14="http://schemas.microsoft.com/office/word/2010/wordml" w:rsidR="006249C1" w:rsidP="006249C1" w:rsidRDefault="006249C1" w14:paraId="760B821D" wp14:textId="77777777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proofErr w:type="spellStart"/>
      <w:r>
        <w:rPr>
          <w:rFonts w:hint="eastAsia"/>
          <w:b/>
          <w:lang w:eastAsia="ko-KR"/>
        </w:rPr>
        <w:t>엠블럼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xmlns:wp14="http://schemas.microsoft.com/office/word/2010/wordml" w:rsidR="006249C1" w:rsidP="006249C1" w:rsidRDefault="006249C1" w14:paraId="040A234B" wp14:textId="77777777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교수님께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피드백을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받아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전체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, </w:t>
      </w:r>
      <w:r>
        <w:rPr>
          <w:rFonts w:hint="eastAsia"/>
          <w:b/>
          <w:lang w:eastAsia="ko-KR"/>
        </w:rPr>
        <w:t>내용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검토</w:t>
      </w:r>
    </w:p>
    <w:p xmlns:wp14="http://schemas.microsoft.com/office/word/2010/wordml" w:rsidR="006249C1" w:rsidP="006249C1" w:rsidRDefault="006249C1" w14:paraId="2395E357" wp14:textId="77777777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강훈님</w:t>
      </w:r>
      <w:proofErr w:type="spellEnd"/>
      <w:r>
        <w:rPr>
          <w:b/>
          <w:lang w:eastAsia="ko-KR"/>
        </w:rPr>
        <w:t>–</w:t>
      </w:r>
    </w:p>
    <w:p xmlns:wp14="http://schemas.microsoft.com/office/word/2010/wordml" w:rsidRPr="002C6F1A" w:rsidR="006249C1" w:rsidP="006249C1" w:rsidRDefault="006249C1" w14:paraId="271D20A4" wp14:textId="77777777">
      <w:pPr>
        <w:ind w:left="1440" w:firstLine="720"/>
        <w:rPr>
          <w:lang w:eastAsia="ko-KR"/>
        </w:rPr>
      </w:pPr>
      <w:proofErr w:type="spellStart"/>
      <w:r>
        <w:rPr>
          <w:rFonts w:hint="eastAsia"/>
          <w:b/>
          <w:lang w:eastAsia="ko-KR"/>
        </w:rPr>
        <w:t>선호님</w:t>
      </w:r>
      <w:proofErr w:type="spellEnd"/>
      <w:r>
        <w:rPr>
          <w:b/>
          <w:lang w:eastAsia="ko-KR"/>
        </w:rPr>
        <w:t xml:space="preserve">– </w:t>
      </w:r>
    </w:p>
    <w:p xmlns:wp14="http://schemas.microsoft.com/office/word/2010/wordml" w:rsidR="006249C1" w:rsidP="006249C1" w:rsidRDefault="006249C1" w14:paraId="62E995F6" wp14:textId="77777777">
      <w:pPr>
        <w:ind w:left="720"/>
        <w:rPr>
          <w:b/>
          <w:lang w:eastAsia="ko-KR"/>
        </w:rPr>
      </w:pPr>
      <w:r>
        <w:rPr>
          <w:b/>
          <w:lang w:eastAsia="ko-KR"/>
        </w:rPr>
        <w:t>[9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2024.04.30/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>] – (</w:t>
      </w:r>
      <w:r>
        <w:rPr>
          <w:rFonts w:hint="eastAsia"/>
          <w:b/>
          <w:lang w:eastAsia="ko-KR"/>
        </w:rPr>
        <w:t>중간고사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끝난</w:t>
      </w:r>
      <w:r>
        <w:rPr>
          <w:rFonts w:hint="eastAsia"/>
          <w:b/>
          <w:lang w:eastAsia="ko-KR"/>
        </w:rPr>
        <w:t xml:space="preserve"> </w:t>
      </w:r>
      <w:proofErr w:type="gramStart"/>
      <w:r>
        <w:rPr>
          <w:rFonts w:hint="eastAsia"/>
          <w:b/>
          <w:lang w:eastAsia="ko-KR"/>
        </w:rPr>
        <w:t>후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)</w:t>
      </w:r>
      <w:proofErr w:type="gramEnd"/>
    </w:p>
    <w:p xmlns:wp14="http://schemas.microsoft.com/office/word/2010/wordml" w:rsidR="006249C1" w:rsidP="006249C1" w:rsidRDefault="006249C1" w14:paraId="202225E7" wp14:textId="77777777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아름님</w:t>
      </w:r>
      <w:proofErr w:type="spellEnd"/>
      <w:r>
        <w:rPr>
          <w:b/>
          <w:lang w:eastAsia="ko-KR"/>
        </w:rPr>
        <w:t>–</w:t>
      </w:r>
      <w:r w:rsidR="00C0480E">
        <w:rPr>
          <w:rFonts w:hint="eastAsia"/>
          <w:b/>
          <w:lang w:eastAsia="ko-KR"/>
        </w:rPr>
        <w:t>메인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페이지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버튼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이벤트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구현</w:t>
      </w:r>
    </w:p>
    <w:p xmlns:wp14="http://schemas.microsoft.com/office/word/2010/wordml" w:rsidR="006249C1" w:rsidP="006249C1" w:rsidRDefault="006249C1" w14:paraId="709C8408" wp14:textId="77777777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유진님</w:t>
      </w:r>
      <w:r>
        <w:rPr>
          <w:b/>
          <w:lang w:eastAsia="ko-KR"/>
        </w:rPr>
        <w:t>–</w:t>
      </w:r>
      <w:r>
        <w:rPr>
          <w:rFonts w:hint="eastAsia"/>
          <w:b/>
          <w:lang w:eastAsia="ko-KR"/>
        </w:rPr>
        <w:t>서브페이지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1</w:t>
      </w:r>
      <w:r>
        <w:rPr>
          <w:rFonts w:hint="eastAsia"/>
          <w:b/>
          <w:lang w:eastAsia="ko-KR"/>
        </w:rPr>
        <w:t>차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xmlns:wp14="http://schemas.microsoft.com/office/word/2010/wordml" w:rsidR="006249C1" w:rsidP="006249C1" w:rsidRDefault="006249C1" w14:paraId="4372ED80" wp14:textId="77777777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은별님</w:t>
      </w:r>
      <w:r>
        <w:rPr>
          <w:b/>
          <w:lang w:eastAsia="ko-KR"/>
        </w:rPr>
        <w:t>–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일정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업무분장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xmlns:wp14="http://schemas.microsoft.com/office/word/2010/wordml" w:rsidR="006249C1" w:rsidP="006249C1" w:rsidRDefault="006249C1" w14:paraId="38D70FCE" wp14:textId="77777777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강훈님</w:t>
      </w:r>
      <w:proofErr w:type="spellEnd"/>
      <w:r>
        <w:rPr>
          <w:b/>
          <w:lang w:eastAsia="ko-KR"/>
        </w:rPr>
        <w:t>–</w:t>
      </w:r>
    </w:p>
    <w:p xmlns:wp14="http://schemas.microsoft.com/office/word/2010/wordml" w:rsidR="006249C1" w:rsidP="006249C1" w:rsidRDefault="006249C1" w14:paraId="10386FAD" wp14:textId="77777777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선호님</w:t>
      </w:r>
      <w:proofErr w:type="spellEnd"/>
      <w:r>
        <w:rPr>
          <w:b/>
          <w:lang w:eastAsia="ko-KR"/>
        </w:rPr>
        <w:t xml:space="preserve">– </w:t>
      </w:r>
    </w:p>
    <w:p xmlns:wp14="http://schemas.microsoft.com/office/word/2010/wordml" w:rsidR="006249C1" w:rsidP="006249C1" w:rsidRDefault="006249C1" w14:paraId="0D3C3FF3" wp14:textId="77777777">
      <w:pPr>
        <w:ind w:firstLine="720"/>
        <w:rPr>
          <w:b/>
          <w:lang w:eastAsia="ko-KR"/>
        </w:rPr>
      </w:pPr>
      <w:r>
        <w:rPr>
          <w:b/>
          <w:lang w:eastAsia="ko-KR"/>
        </w:rPr>
        <w:t>[10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4042.05.07/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</w:p>
    <w:p xmlns:wp14="http://schemas.microsoft.com/office/word/2010/wordml" w:rsidR="006249C1" w:rsidP="006249C1" w:rsidRDefault="006249C1" w14:paraId="7A9EAF2F" wp14:textId="77777777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아름님</w:t>
      </w:r>
      <w:proofErr w:type="spellEnd"/>
      <w:r>
        <w:rPr>
          <w:rFonts w:hint="eastAsia"/>
          <w:b/>
          <w:lang w:eastAsia="ko-KR"/>
        </w:rPr>
        <w:t>-</w:t>
      </w:r>
      <w:r w:rsidR="00C0480E">
        <w:rPr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메인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페이지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버튼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이벤트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rFonts w:hint="eastAsia"/>
          <w:b/>
          <w:lang w:eastAsia="ko-KR"/>
        </w:rPr>
        <w:t>구현</w:t>
      </w:r>
    </w:p>
    <w:p xmlns:wp14="http://schemas.microsoft.com/office/word/2010/wordml" w:rsidR="006249C1" w:rsidP="006249C1" w:rsidRDefault="006249C1" w14:paraId="0C48C215" wp14:textId="77777777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b/>
          <w:lang w:eastAsia="ko-KR"/>
        </w:rPr>
        <w:tab/>
      </w:r>
      <w:r w:rsidR="00C0480E">
        <w:rPr>
          <w:rFonts w:hint="eastAsia"/>
          <w:b/>
          <w:lang w:eastAsia="ko-KR"/>
        </w:rPr>
        <w:t>서브페이지</w:t>
      </w:r>
      <w:r w:rsidR="00C0480E">
        <w:rPr>
          <w:rFonts w:hint="eastAsia"/>
          <w:b/>
          <w:lang w:eastAsia="ko-KR"/>
        </w:rPr>
        <w:t xml:space="preserve"> </w:t>
      </w:r>
      <w:r w:rsidR="00C0480E">
        <w:rPr>
          <w:b/>
          <w:lang w:eastAsia="ko-KR"/>
        </w:rPr>
        <w:t>2</w:t>
      </w:r>
      <w:r w:rsidR="00C0480E">
        <w:rPr>
          <w:rFonts w:hint="eastAsia"/>
          <w:b/>
          <w:lang w:eastAsia="ko-KR"/>
        </w:rPr>
        <w:t>차작성</w:t>
      </w:r>
      <w:r w:rsidR="00C0480E"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</w:p>
    <w:p xmlns:wp14="http://schemas.microsoft.com/office/word/2010/wordml" w:rsidR="006249C1" w:rsidP="006249C1" w:rsidRDefault="006249C1" w14:paraId="3157CF36" wp14:textId="77777777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강훈님</w:t>
      </w:r>
      <w:proofErr w:type="spellEnd"/>
      <w:r>
        <w:rPr>
          <w:b/>
          <w:lang w:eastAsia="ko-KR"/>
        </w:rPr>
        <w:t>–</w:t>
      </w:r>
    </w:p>
    <w:p xmlns:wp14="http://schemas.microsoft.com/office/word/2010/wordml" w:rsidR="00C0480E" w:rsidP="00C0480E" w:rsidRDefault="006249C1" w14:paraId="7E839144" wp14:textId="77777777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선호님</w:t>
      </w:r>
      <w:proofErr w:type="spellEnd"/>
      <w:r>
        <w:rPr>
          <w:b/>
          <w:lang w:eastAsia="ko-KR"/>
        </w:rPr>
        <w:t>–</w:t>
      </w:r>
    </w:p>
    <w:p xmlns:wp14="http://schemas.microsoft.com/office/word/2010/wordml" w:rsidR="00C0480E" w:rsidP="00C0480E" w:rsidRDefault="00C0480E" w14:paraId="630D9C93" wp14:textId="77777777">
      <w:pPr>
        <w:ind w:firstLine="720"/>
        <w:rPr>
          <w:b/>
          <w:lang w:eastAsia="ko-KR"/>
        </w:rPr>
      </w:pPr>
      <w:r>
        <w:rPr>
          <w:b/>
          <w:lang w:eastAsia="ko-KR"/>
        </w:rPr>
        <w:t>[11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 w:rsidR="00D66FF0">
        <w:rPr>
          <w:b/>
          <w:lang w:eastAsia="ko-KR"/>
        </w:rPr>
        <w:t>4042.05.14</w:t>
      </w:r>
      <w:r>
        <w:rPr>
          <w:b/>
          <w:lang w:eastAsia="ko-KR"/>
        </w:rPr>
        <w:t>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</w:p>
    <w:p xmlns:wp14="http://schemas.microsoft.com/office/word/2010/wordml" w:rsidR="00C0480E" w:rsidP="00C0480E" w:rsidRDefault="00C0480E" w14:paraId="3FE38B85" wp14:textId="77777777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아름님</w:t>
      </w:r>
      <w:proofErr w:type="spellEnd"/>
      <w:r>
        <w:rPr>
          <w:rFonts w:hint="eastAsia"/>
          <w:b/>
          <w:lang w:eastAsia="ko-KR"/>
        </w:rPr>
        <w:t>-</w:t>
      </w:r>
      <w:r w:rsidR="00D66FF0">
        <w:rPr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코드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검토</w:t>
      </w:r>
    </w:p>
    <w:p xmlns:wp14="http://schemas.microsoft.com/office/word/2010/wordml" w:rsidR="00C0480E" w:rsidP="1E367474" w:rsidRDefault="00C0480E" w14:paraId="589714CB" wp14:textId="77777777">
      <w:pPr>
        <w:ind w:left="720"/>
        <w:rPr>
          <w:b w:val="1"/>
          <w:bCs w:val="1"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 w:rsidRPr="1E367474">
        <w:rPr>
          <w:b w:val="1"/>
          <w:bCs w:val="1"/>
          <w:lang w:eastAsia="ko-KR"/>
        </w:rPr>
        <w:t>유진님</w:t>
      </w:r>
      <w:r w:rsidRPr="1E367474">
        <w:rPr>
          <w:b w:val="1"/>
          <w:bCs w:val="1"/>
          <w:lang w:eastAsia="ko-KR"/>
        </w:rPr>
        <w:t>-</w:t>
      </w:r>
      <w:r>
        <w:rPr>
          <w:b/>
          <w:lang w:eastAsia="ko-KR"/>
        </w:rPr>
        <w:tab/>
      </w:r>
      <w:r w:rsidRPr="1E367474">
        <w:rPr>
          <w:b w:val="1"/>
          <w:bCs w:val="1"/>
          <w:lang w:eastAsia="ko-KR"/>
        </w:rPr>
        <w:t>서브페이지</w:t>
      </w:r>
      <w:r w:rsidRPr="1E367474" w:rsidR="00D66FF0">
        <w:rPr>
          <w:b w:val="1"/>
          <w:bCs w:val="1"/>
          <w:lang w:eastAsia="ko-KR"/>
        </w:rPr>
        <w:t>완료</w:t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 w:rsidRPr="1E367474">
        <w:rPr>
          <w:b w:val="1"/>
          <w:bCs w:val="1"/>
          <w:lang w:eastAsia="ko-KR"/>
        </w:rPr>
        <w:t>은별님</w:t>
      </w:r>
      <w:r w:rsidRPr="1E367474">
        <w:rPr>
          <w:b w:val="1"/>
          <w:bCs w:val="1"/>
          <w:lang w:eastAsia="ko-KR"/>
        </w:rPr>
        <w:t>-</w:t>
      </w:r>
    </w:p>
    <w:p xmlns:wp14="http://schemas.microsoft.com/office/word/2010/wordml" w:rsidR="00C0480E" w:rsidP="00C0480E" w:rsidRDefault="00C0480E" w14:paraId="252E0E27" wp14:textId="77777777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강훈님</w:t>
      </w:r>
      <w:proofErr w:type="spellEnd"/>
      <w:r>
        <w:rPr>
          <w:b/>
          <w:lang w:eastAsia="ko-KR"/>
        </w:rPr>
        <w:t>–</w:t>
      </w:r>
    </w:p>
    <w:p xmlns:wp14="http://schemas.microsoft.com/office/word/2010/wordml" w:rsidRPr="0006409D" w:rsidR="00C0480E" w:rsidP="00C0480E" w:rsidRDefault="00C0480E" w14:paraId="283C4FD3" wp14:textId="77777777">
      <w:pPr>
        <w:ind w:left="1440" w:firstLine="720"/>
        <w:rPr>
          <w:lang w:eastAsia="ko-KR"/>
        </w:rPr>
      </w:pPr>
      <w:proofErr w:type="spellStart"/>
      <w:r>
        <w:rPr>
          <w:rFonts w:hint="eastAsia"/>
          <w:b/>
          <w:lang w:eastAsia="ko-KR"/>
        </w:rPr>
        <w:t>선호님</w:t>
      </w:r>
      <w:proofErr w:type="spellEnd"/>
      <w:r>
        <w:rPr>
          <w:b/>
          <w:lang w:eastAsia="ko-KR"/>
        </w:rPr>
        <w:t>–</w:t>
      </w:r>
    </w:p>
    <w:p xmlns:wp14="http://schemas.microsoft.com/office/word/2010/wordml" w:rsidR="00C0480E" w:rsidP="00C0480E" w:rsidRDefault="00C0480E" w14:paraId="4DE6FF2C" wp14:textId="77777777">
      <w:pPr>
        <w:ind w:firstLine="720"/>
        <w:rPr>
          <w:b/>
          <w:lang w:eastAsia="ko-KR"/>
        </w:rPr>
      </w:pPr>
      <w:r>
        <w:rPr>
          <w:b/>
          <w:lang w:eastAsia="ko-KR"/>
        </w:rPr>
        <w:t>[12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 w:rsidR="00D66FF0">
        <w:rPr>
          <w:b/>
          <w:lang w:eastAsia="ko-KR"/>
        </w:rPr>
        <w:t>4042.05.21</w:t>
      </w:r>
      <w:r>
        <w:rPr>
          <w:b/>
          <w:lang w:eastAsia="ko-KR"/>
        </w:rPr>
        <w:t>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</w:p>
    <w:p xmlns:wp14="http://schemas.microsoft.com/office/word/2010/wordml" w:rsidR="00C0480E" w:rsidP="00C0480E" w:rsidRDefault="00C0480E" w14:paraId="6C7DE237" wp14:textId="77777777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아름님</w:t>
      </w:r>
      <w:proofErr w:type="spellEnd"/>
      <w:r>
        <w:rPr>
          <w:rFonts w:hint="eastAsia"/>
          <w:b/>
          <w:lang w:eastAsia="ko-KR"/>
        </w:rPr>
        <w:t>-</w:t>
      </w:r>
      <w:r w:rsidR="00D66FF0">
        <w:rPr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코드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검토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및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프로젝트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문서</w:t>
      </w:r>
      <w:r w:rsidR="00D66FF0">
        <w:rPr>
          <w:rFonts w:hint="eastAsia"/>
          <w:b/>
          <w:lang w:eastAsia="ko-KR"/>
        </w:rPr>
        <w:t xml:space="preserve"> </w:t>
      </w:r>
      <w:r w:rsidR="00D66FF0">
        <w:rPr>
          <w:rFonts w:hint="eastAsia"/>
          <w:b/>
          <w:lang w:eastAsia="ko-KR"/>
        </w:rPr>
        <w:t>수정</w:t>
      </w:r>
    </w:p>
    <w:p xmlns:wp14="http://schemas.microsoft.com/office/word/2010/wordml" w:rsidR="00C0480E" w:rsidP="1E367474" w:rsidRDefault="00C0480E" w14:paraId="7C3A05D3" wp14:textId="77777777">
      <w:pPr>
        <w:ind w:left="720"/>
        <w:rPr>
          <w:b w:val="1"/>
          <w:bCs w:val="1"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 w:rsidRPr="1E367474">
        <w:rPr>
          <w:b w:val="1"/>
          <w:bCs w:val="1"/>
          <w:lang w:eastAsia="ko-KR"/>
        </w:rPr>
        <w:t>유진님</w:t>
      </w:r>
      <w:r w:rsidRPr="1E367474">
        <w:rPr>
          <w:b w:val="1"/>
          <w:bCs w:val="1"/>
          <w:lang w:eastAsia="ko-KR"/>
        </w:rPr>
        <w:t>-</w:t>
      </w:r>
      <w:r>
        <w:rPr>
          <w:b/>
          <w:lang w:eastAsia="ko-KR"/>
        </w:rPr>
        <w:tab/>
      </w:r>
      <w:r w:rsidRPr="1E367474" w:rsidR="00D66FF0">
        <w:rPr>
          <w:b w:val="1"/>
          <w:bCs w:val="1"/>
          <w:lang w:eastAsia="ko-KR"/>
        </w:rPr>
        <w:t>코드</w:t>
      </w:r>
      <w:r w:rsidRPr="1E367474" w:rsidR="00D66FF0">
        <w:rPr>
          <w:b w:val="1"/>
          <w:bCs w:val="1"/>
          <w:lang w:eastAsia="ko-KR"/>
        </w:rPr>
        <w:t xml:space="preserve"> </w:t>
      </w:r>
      <w:r w:rsidRPr="1E367474" w:rsidR="00D66FF0">
        <w:rPr>
          <w:b w:val="1"/>
          <w:bCs w:val="1"/>
          <w:lang w:eastAsia="ko-KR"/>
        </w:rPr>
        <w:t>검토</w:t>
      </w:r>
      <w:r w:rsidRPr="1E367474" w:rsidR="00D66FF0">
        <w:rPr>
          <w:b w:val="1"/>
          <w:bCs w:val="1"/>
          <w:lang w:eastAsia="ko-KR"/>
        </w:rPr>
        <w:t xml:space="preserve"> </w:t>
      </w:r>
      <w:r w:rsidRPr="1E367474" w:rsidR="00D66FF0">
        <w:rPr>
          <w:b w:val="1"/>
          <w:bCs w:val="1"/>
          <w:lang w:eastAsia="ko-KR"/>
        </w:rPr>
        <w:t>및</w:t>
      </w:r>
      <w:r w:rsidRPr="1E367474" w:rsidR="00D66FF0">
        <w:rPr>
          <w:b w:val="1"/>
          <w:bCs w:val="1"/>
          <w:lang w:eastAsia="ko-KR"/>
        </w:rPr>
        <w:t xml:space="preserve"> </w:t>
      </w:r>
      <w:r w:rsidRPr="1E367474" w:rsidR="00D66FF0">
        <w:rPr>
          <w:b w:val="1"/>
          <w:bCs w:val="1"/>
          <w:lang w:eastAsia="ko-KR"/>
        </w:rPr>
        <w:t>프로젝트</w:t>
      </w:r>
      <w:r w:rsidRPr="1E367474" w:rsidR="00D66FF0">
        <w:rPr>
          <w:b w:val="1"/>
          <w:bCs w:val="1"/>
          <w:lang w:eastAsia="ko-KR"/>
        </w:rPr>
        <w:t xml:space="preserve"> </w:t>
      </w:r>
      <w:r w:rsidRPr="1E367474" w:rsidR="00D66FF0">
        <w:rPr>
          <w:b w:val="1"/>
          <w:bCs w:val="1"/>
          <w:lang w:eastAsia="ko-KR"/>
        </w:rPr>
        <w:t>문서</w:t>
      </w:r>
      <w:r w:rsidRPr="1E367474" w:rsidR="00D66FF0">
        <w:rPr>
          <w:b w:val="1"/>
          <w:bCs w:val="1"/>
          <w:lang w:eastAsia="ko-KR"/>
        </w:rPr>
        <w:t xml:space="preserve"> </w:t>
      </w:r>
      <w:r w:rsidRPr="1E367474" w:rsidR="00D66FF0">
        <w:rPr>
          <w:b w:val="1"/>
          <w:bCs w:val="1"/>
          <w:lang w:eastAsia="ko-KR"/>
        </w:rPr>
        <w:t>수정</w:t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 w:rsidRPr="1E367474">
        <w:rPr>
          <w:b w:val="1"/>
          <w:bCs w:val="1"/>
          <w:lang w:eastAsia="ko-KR"/>
        </w:rPr>
        <w:t>은별님</w:t>
      </w:r>
      <w:r w:rsidRPr="1E367474">
        <w:rPr>
          <w:b w:val="1"/>
          <w:bCs w:val="1"/>
          <w:lang w:eastAsia="ko-KR"/>
        </w:rPr>
        <w:t>-</w:t>
      </w:r>
    </w:p>
    <w:p xmlns:wp14="http://schemas.microsoft.com/office/word/2010/wordml" w:rsidR="00C0480E" w:rsidP="00C0480E" w:rsidRDefault="00C0480E" w14:paraId="0D116CC4" wp14:textId="77777777">
      <w:pPr>
        <w:ind w:left="1440" w:firstLine="720"/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강훈님</w:t>
      </w:r>
      <w:proofErr w:type="spellEnd"/>
      <w:r>
        <w:rPr>
          <w:b/>
          <w:lang w:eastAsia="ko-KR"/>
        </w:rPr>
        <w:t>–</w:t>
      </w:r>
    </w:p>
    <w:p xmlns:wp14="http://schemas.microsoft.com/office/word/2010/wordml" w:rsidRPr="0006409D" w:rsidR="00C0480E" w:rsidP="00C0480E" w:rsidRDefault="00C0480E" w14:paraId="4AAF0589" wp14:textId="27CB71E4">
      <w:pPr>
        <w:ind w:left="1440" w:firstLine="720"/>
        <w:rPr>
          <w:lang w:eastAsia="ko-KR"/>
        </w:rPr>
      </w:pPr>
      <w:r w:rsidRPr="1E367474" w:rsidR="1E367474">
        <w:rPr>
          <w:b w:val="1"/>
          <w:bCs w:val="1"/>
          <w:lang w:eastAsia="ko-KR"/>
        </w:rPr>
        <w:t>선호님</w:t>
      </w:r>
      <w:r w:rsidRPr="1E367474" w:rsidR="1E367474">
        <w:rPr>
          <w:b w:val="1"/>
          <w:bCs w:val="1"/>
          <w:lang w:eastAsia="ko-KR"/>
        </w:rPr>
        <w:t>–</w:t>
      </w:r>
    </w:p>
    <w:p w:rsidR="1E367474" w:rsidP="1E367474" w:rsidRDefault="1E367474" w14:paraId="22F90899" w14:textId="0DE30000">
      <w:pPr>
        <w:pStyle w:val="a"/>
        <w:ind w:left="1440" w:firstLine="720"/>
        <w:rPr>
          <w:lang w:eastAsia="ko-KR"/>
        </w:rPr>
      </w:pPr>
      <w:r w:rsidRPr="1E367474" w:rsidR="1E367474">
        <w:rPr>
          <w:b w:val="1"/>
          <w:bCs w:val="1"/>
          <w:lang w:eastAsia="ko-KR"/>
        </w:rPr>
        <w:t>+[05.25/</w:t>
      </w:r>
      <w:r w:rsidRPr="1E367474" w:rsidR="1E367474">
        <w:rPr>
          <w:b w:val="1"/>
          <w:bCs w:val="1"/>
          <w:lang w:eastAsia="ko-KR"/>
        </w:rPr>
        <w:t>토]</w:t>
      </w:r>
      <w:r w:rsidRPr="1E367474" w:rsidR="1E367474">
        <w:rPr>
          <w:b w:val="1"/>
          <w:bCs w:val="1"/>
          <w:lang w:eastAsia="ko-KR"/>
        </w:rPr>
        <w:t>선호님</w:t>
      </w:r>
      <w:r w:rsidRPr="1E367474" w:rsidR="1E367474">
        <w:rPr>
          <w:b w:val="1"/>
          <w:bCs w:val="1"/>
          <w:lang w:eastAsia="ko-KR"/>
        </w:rPr>
        <w:t>– 히라가나 퀴즈페이지 코드 검토 및 수정</w:t>
      </w:r>
    </w:p>
    <w:p xmlns:wp14="http://schemas.microsoft.com/office/word/2010/wordml" w:rsidRPr="00C0480E" w:rsidR="00C0480E" w:rsidP="00C0480E" w:rsidRDefault="00C0480E" w14:paraId="5023141B" wp14:textId="77777777">
      <w:pPr>
        <w:ind w:left="1440" w:firstLine="720"/>
        <w:rPr>
          <w:rFonts w:hint="eastAsia"/>
          <w:b/>
          <w:lang w:eastAsia="ko-KR"/>
        </w:rPr>
      </w:pPr>
    </w:p>
    <w:p xmlns:wp14="http://schemas.microsoft.com/office/word/2010/wordml" w:rsidR="0006409D" w:rsidRDefault="0006409D" w14:paraId="70460BB0" wp14:textId="77777777">
      <w:pPr>
        <w:pStyle w:val="2"/>
        <w:rPr>
          <w:lang w:eastAsia="ko-KR"/>
        </w:rPr>
      </w:pPr>
      <w:r>
        <w:rPr>
          <w:rFonts w:hint="eastAsia"/>
          <w:lang w:eastAsia="ko-KR"/>
        </w:rPr>
        <w:t>UI</w:t>
      </w:r>
      <w:r>
        <w:rPr>
          <w:lang w:eastAsia="ko-KR"/>
        </w:rPr>
        <w:t>(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)</w:t>
      </w:r>
    </w:p>
    <w:p xmlns:wp14="http://schemas.microsoft.com/office/word/2010/wordml" w:rsidR="00A96A22" w:rsidP="000632BC" w:rsidRDefault="00A96A22" w14:paraId="39FD5F01" wp14:textId="77777777">
      <w:pPr>
        <w:ind w:left="720"/>
        <w:rPr>
          <w:i/>
          <w:lang w:eastAsia="ko-KR"/>
        </w:rPr>
      </w:pPr>
      <w:r w:rsidRPr="00A96A22">
        <w:rPr>
          <w:rFonts w:hint="eastAsia"/>
          <w:i/>
          <w:lang w:eastAsia="ko-KR"/>
        </w:rPr>
        <w:t>직접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디자인해서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만들어낸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저희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마스코트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개구리를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내세우며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푸릇푸릇한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색감과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포근한</w:t>
      </w:r>
      <w:r w:rsidRPr="00A96A22">
        <w:rPr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분위기를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이끌어냈습니다</w:t>
      </w:r>
      <w:r w:rsidRPr="00A96A22">
        <w:rPr>
          <w:rFonts w:hint="eastAsia"/>
          <w:i/>
          <w:lang w:eastAsia="ko-KR"/>
        </w:rPr>
        <w:t>.</w:t>
      </w:r>
      <w:r w:rsidRPr="00A96A22">
        <w:rPr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또한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수업내용을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담은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코딩은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사용하는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유저들이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번잡하다고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느끼지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않게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필요한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기능만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넣고</w:t>
      </w:r>
      <w:r w:rsidRPr="00A96A22">
        <w:rPr>
          <w:rFonts w:hint="eastAsia"/>
          <w:i/>
          <w:lang w:eastAsia="ko-KR"/>
        </w:rPr>
        <w:t xml:space="preserve">, </w:t>
      </w:r>
      <w:r w:rsidRPr="00A96A22">
        <w:rPr>
          <w:rFonts w:hint="eastAsia"/>
          <w:i/>
          <w:lang w:eastAsia="ko-KR"/>
        </w:rPr>
        <w:t>깔끔하게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디자인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했습니다</w:t>
      </w:r>
      <w:r w:rsidRPr="00A96A22">
        <w:rPr>
          <w:rFonts w:hint="eastAsia"/>
          <w:i/>
          <w:lang w:eastAsia="ko-KR"/>
        </w:rPr>
        <w:t xml:space="preserve">. </w:t>
      </w:r>
      <w:bookmarkStart w:name="_GoBack" w:id="0"/>
      <w:bookmarkEnd w:id="0"/>
    </w:p>
    <w:p xmlns:wp14="http://schemas.microsoft.com/office/word/2010/wordml" w:rsidRPr="000632BC" w:rsidR="000632BC" w:rsidP="000632BC" w:rsidRDefault="000632BC" w14:paraId="1F3B1409" wp14:textId="77777777">
      <w:pPr>
        <w:ind w:left="720"/>
        <w:rPr>
          <w:i/>
          <w:lang w:eastAsia="ko-KR"/>
        </w:rPr>
      </w:pPr>
    </w:p>
    <w:p xmlns:wp14="http://schemas.microsoft.com/office/word/2010/wordml" w:rsidRPr="00A96A22" w:rsidR="0006409D" w:rsidP="0006409D" w:rsidRDefault="0006409D" w14:paraId="562C75D1" wp14:textId="77777777">
      <w:pPr>
        <w:rPr>
          <w:lang w:eastAsia="ko-KR"/>
        </w:rPr>
      </w:pPr>
    </w:p>
    <w:p xmlns:wp14="http://schemas.microsoft.com/office/word/2010/wordml" w:rsidR="009E0CA4" w:rsidRDefault="0006409D" w14:paraId="2D9D3683" wp14:textId="77777777">
      <w:pPr>
        <w:pStyle w:val="2"/>
        <w:rPr>
          <w:lang w:eastAsia="ko-KR"/>
        </w:rPr>
      </w:pPr>
      <w:r>
        <w:rPr>
          <w:rFonts w:hint="eastAsia"/>
          <w:lang w:eastAsia="ko-KR"/>
        </w:rPr>
        <w:t>UX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기능정의</w:t>
      </w:r>
      <w:proofErr w:type="spellEnd"/>
      <w:r>
        <w:rPr>
          <w:rFonts w:hint="eastAsia"/>
          <w:lang w:eastAsia="ko-KR"/>
        </w:rPr>
        <w:t>)</w:t>
      </w:r>
    </w:p>
    <w:p xmlns:wp14="http://schemas.microsoft.com/office/word/2010/wordml" w:rsidRPr="00AA1D0B" w:rsidR="00AA1D0B" w:rsidP="00AA1D0B" w:rsidRDefault="00AA1D0B" w14:paraId="357FDFD3" wp14:textId="77777777">
      <w:pPr>
        <w:ind w:left="720"/>
        <w:rPr>
          <w:i/>
          <w:lang w:eastAsia="ko-KR"/>
        </w:rPr>
      </w:pPr>
      <w:r w:rsidRPr="00AA1D0B">
        <w:rPr>
          <w:rFonts w:hint="eastAsia" w:ascii="바탕" w:hAnsi="바탕"/>
          <w:i/>
          <w:lang w:eastAsia="ko-KR"/>
        </w:rPr>
        <w:t xml:space="preserve">프로그래밍은 유저들의 참여도를 중심으로 만들었습니다. 학습의 중요한 것은 참여도와 반복성, </w:t>
      </w:r>
      <w:proofErr w:type="spellStart"/>
      <w:r w:rsidRPr="00AA1D0B">
        <w:rPr>
          <w:rFonts w:hint="eastAsia" w:ascii="바탕" w:hAnsi="바탕"/>
          <w:i/>
          <w:lang w:eastAsia="ko-KR"/>
        </w:rPr>
        <w:t>간단함이라고</w:t>
      </w:r>
      <w:proofErr w:type="spellEnd"/>
      <w:r w:rsidRPr="00AA1D0B">
        <w:rPr>
          <w:rFonts w:hint="eastAsia" w:ascii="바탕" w:hAnsi="바탕"/>
          <w:i/>
          <w:lang w:eastAsia="ko-KR"/>
        </w:rPr>
        <w:t xml:space="preserve"> 여겨 버튼을 이용한 퀴즈 학습 '퀴즈를 이용한 일본어 학습'을 설계를 했습니다</w:t>
      </w:r>
      <w:r w:rsidRPr="00AA1D0B">
        <w:rPr>
          <w:rFonts w:hint="eastAsia"/>
          <w:i/>
          <w:lang w:eastAsia="ko-KR"/>
        </w:rPr>
        <w:t xml:space="preserve">. </w:t>
      </w:r>
      <w:r w:rsidRPr="00AA1D0B">
        <w:rPr>
          <w:rFonts w:hint="eastAsia"/>
          <w:i/>
          <w:lang w:eastAsia="ko-KR"/>
        </w:rPr>
        <w:t>버튼을</w:t>
      </w:r>
      <w:r w:rsidRPr="00AA1D0B">
        <w:rPr>
          <w:rFonts w:hint="eastAsia"/>
          <w:i/>
          <w:lang w:eastAsia="ko-KR"/>
        </w:rPr>
        <w:t xml:space="preserve"> </w:t>
      </w:r>
      <w:proofErr w:type="gramStart"/>
      <w:r w:rsidRPr="00AA1D0B">
        <w:rPr>
          <w:rFonts w:hint="eastAsia"/>
          <w:i/>
          <w:lang w:eastAsia="ko-KR"/>
        </w:rPr>
        <w:t>이용한</w:t>
      </w:r>
      <w:r w:rsidRPr="00AA1D0B">
        <w:rPr>
          <w:rFonts w:hint="eastAsia"/>
          <w:i/>
          <w:lang w:eastAsia="ko-KR"/>
        </w:rPr>
        <w:t xml:space="preserve"> </w:t>
      </w:r>
      <w:r w:rsidR="00C0480E">
        <w:rPr>
          <w:i/>
          <w:lang w:eastAsia="ko-KR"/>
        </w:rPr>
        <w:t xml:space="preserve"> 4</w:t>
      </w:r>
      <w:r w:rsidR="00C0480E">
        <w:rPr>
          <w:rFonts w:hint="eastAsia"/>
          <w:i/>
          <w:lang w:eastAsia="ko-KR"/>
        </w:rPr>
        <w:t>지선다형</w:t>
      </w:r>
      <w:proofErr w:type="gramEnd"/>
      <w:r w:rsidR="00C0480E">
        <w:rPr>
          <w:rFonts w:hint="eastAsia"/>
          <w:i/>
          <w:lang w:eastAsia="ko-KR"/>
        </w:rPr>
        <w:t xml:space="preserve"> </w:t>
      </w:r>
      <w:r w:rsidR="00C0480E">
        <w:rPr>
          <w:rFonts w:hint="eastAsia"/>
          <w:i/>
          <w:lang w:eastAsia="ko-KR"/>
        </w:rPr>
        <w:t>퀴즈로</w:t>
      </w:r>
      <w:r w:rsidR="00C0480E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버튼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안에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단어를</w:t>
      </w:r>
      <w:r w:rsidRPr="00AA1D0B">
        <w:rPr>
          <w:i/>
          <w:lang w:eastAsia="ko-KR"/>
        </w:rPr>
        <w:t>(</w:t>
      </w:r>
      <w:r w:rsidRPr="00AA1D0B">
        <w:rPr>
          <w:rFonts w:hint="eastAsia"/>
          <w:i/>
          <w:lang w:eastAsia="ko-KR"/>
        </w:rPr>
        <w:t>스펠링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뜻</w:t>
      </w:r>
      <w:r w:rsidRPr="00AA1D0B">
        <w:rPr>
          <w:rFonts w:hint="eastAsia"/>
          <w:i/>
          <w:lang w:eastAsia="ko-KR"/>
        </w:rPr>
        <w:t xml:space="preserve">) </w:t>
      </w:r>
      <w:r w:rsidRPr="00AA1D0B">
        <w:rPr>
          <w:rFonts w:hint="eastAsia"/>
          <w:i/>
          <w:lang w:eastAsia="ko-KR"/>
        </w:rPr>
        <w:t>넣어</w:t>
      </w:r>
      <w:r w:rsidRPr="00AA1D0B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알맞거나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틀리게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배치된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골라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답을</w:t>
      </w:r>
      <w:r w:rsidRPr="00AA1D0B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맞추면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바로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정답을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확인할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수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있고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퀴즈의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끝에</w:t>
      </w:r>
      <w:r w:rsidR="00D66FF0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유저의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틀린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개수를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종합으로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계산하</w:t>
      </w:r>
      <w:r w:rsidR="00C0480E">
        <w:rPr>
          <w:rFonts w:hint="eastAsia"/>
          <w:i/>
          <w:lang w:eastAsia="ko-KR"/>
        </w:rPr>
        <w:t>여</w:t>
      </w:r>
      <w:r w:rsidR="00C0480E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얼마나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틀렸는지</w:t>
      </w:r>
      <w:r w:rsidR="00D66FF0">
        <w:rPr>
          <w:rFonts w:hint="eastAsia"/>
          <w:i/>
          <w:lang w:eastAsia="ko-KR"/>
        </w:rPr>
        <w:t xml:space="preserve"> </w:t>
      </w:r>
      <w:r w:rsidR="00D66FF0">
        <w:rPr>
          <w:rFonts w:hint="eastAsia"/>
          <w:i/>
          <w:lang w:eastAsia="ko-KR"/>
        </w:rPr>
        <w:t>확인하며</w:t>
      </w:r>
      <w:r w:rsidR="00D66FF0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일본어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학습을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하게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하는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기능입니다</w:t>
      </w:r>
      <w:r w:rsidRPr="00AA1D0B">
        <w:rPr>
          <w:rFonts w:hint="eastAsia"/>
          <w:i/>
          <w:lang w:eastAsia="ko-KR"/>
        </w:rPr>
        <w:t xml:space="preserve">  </w:t>
      </w:r>
    </w:p>
    <w:p xmlns:wp14="http://schemas.microsoft.com/office/word/2010/wordml" w:rsidRPr="00AA1D0B" w:rsidR="0006409D" w:rsidP="0006409D" w:rsidRDefault="0006409D" w14:paraId="664355AD" wp14:textId="77777777">
      <w:pPr>
        <w:rPr>
          <w:lang w:eastAsia="ko-KR"/>
        </w:rPr>
      </w:pPr>
    </w:p>
    <w:p xmlns:wp14="http://schemas.microsoft.com/office/word/2010/wordml" w:rsidR="009E0CA4" w:rsidRDefault="0006409D" w14:paraId="2363DC86" wp14:textId="77777777">
      <w:pPr>
        <w:pStyle w:val="1"/>
      </w:pPr>
      <w:r>
        <w:rPr>
          <w:rFonts w:hint="eastAsia"/>
          <w:lang w:eastAsia="ko-KR"/>
        </w:rPr>
        <w:t>결론</w:t>
      </w:r>
      <w:r w:rsidR="009E0CA4">
        <w:t xml:space="preserve"> </w:t>
      </w:r>
    </w:p>
    <w:p xmlns:wp14="http://schemas.microsoft.com/office/word/2010/wordml" w:rsidRPr="0006409D" w:rsidR="0006409D" w:rsidP="0006409D" w:rsidRDefault="0006409D" w14:paraId="1A965116" wp14:textId="77777777"/>
    <w:p xmlns:wp14="http://schemas.microsoft.com/office/word/2010/wordml" w:rsidR="009E0CA4" w:rsidRDefault="0006409D" w14:paraId="45D90E2E" wp14:textId="77777777">
      <w:pPr>
        <w:pStyle w:val="2"/>
        <w:rPr>
          <w:lang w:eastAsia="ko-KR"/>
        </w:rPr>
      </w:pPr>
      <w:r>
        <w:rPr>
          <w:rFonts w:hint="eastAsia"/>
          <w:lang w:eastAsia="ko-KR"/>
        </w:rPr>
        <w:t>배포</w:t>
      </w:r>
    </w:p>
    <w:p xmlns:wp14="http://schemas.microsoft.com/office/word/2010/wordml" w:rsidRPr="0006409D" w:rsidR="0006409D" w:rsidP="0006409D" w:rsidRDefault="0006409D" w14:paraId="7DF4E37C" wp14:textId="77777777">
      <w:pPr>
        <w:rPr>
          <w:lang w:eastAsia="ko-KR"/>
        </w:rPr>
      </w:pPr>
    </w:p>
    <w:p xmlns:wp14="http://schemas.microsoft.com/office/word/2010/wordml" w:rsidR="009E0CA4" w:rsidRDefault="0006409D" w14:paraId="148AC920" wp14:textId="77777777">
      <w:pPr>
        <w:pStyle w:val="2"/>
        <w:rPr>
          <w:lang w:eastAsia="ko-KR"/>
        </w:rPr>
      </w:pPr>
      <w:r>
        <w:rPr>
          <w:rFonts w:hint="eastAsia"/>
          <w:lang w:eastAsia="ko-KR"/>
        </w:rPr>
        <w:t>실행결과화면</w:t>
      </w:r>
    </w:p>
    <w:p xmlns:wp14="http://schemas.microsoft.com/office/word/2010/wordml" w:rsidRPr="0006409D" w:rsidR="0006409D" w:rsidP="0006409D" w:rsidRDefault="0006409D" w14:paraId="44FB30F8" wp14:textId="77777777">
      <w:pPr>
        <w:rPr>
          <w:lang w:eastAsia="ko-KR"/>
        </w:rPr>
      </w:pPr>
    </w:p>
    <w:p xmlns:wp14="http://schemas.microsoft.com/office/word/2010/wordml" w:rsidR="009E0CA4" w:rsidRDefault="0006409D" w14:paraId="63141B2A" wp14:textId="77777777">
      <w:pPr>
        <w:pStyle w:val="1"/>
      </w:pPr>
      <w:r>
        <w:rPr>
          <w:rFonts w:hint="eastAsia"/>
          <w:lang w:eastAsia="ko-KR"/>
        </w:rPr>
        <w:t>참고문헌</w:t>
      </w:r>
    </w:p>
    <w:p xmlns:wp14="http://schemas.microsoft.com/office/word/2010/wordml" w:rsidRPr="004D0031" w:rsidR="004D0031" w:rsidP="004D0031" w:rsidRDefault="004D0031" w14:paraId="2B836881" wp14:textId="77777777">
      <w:pPr>
        <w:ind w:left="720"/>
        <w:rPr>
          <w:rFonts w:ascii="바탕" w:hAnsi="바탕"/>
          <w:i/>
        </w:rPr>
      </w:pPr>
      <w:r w:rsidRPr="004D0031">
        <w:rPr>
          <w:rFonts w:ascii="바탕" w:hAnsi="바탕"/>
          <w:i/>
          <w:shd w:val="clear" w:color="auto" w:fill="FDFDFD"/>
        </w:rPr>
        <w:t xml:space="preserve">Rational Unified </w:t>
      </w:r>
      <w:proofErr w:type="gramStart"/>
      <w:r w:rsidRPr="004D0031">
        <w:rPr>
          <w:rFonts w:ascii="바탕" w:hAnsi="바탕"/>
          <w:i/>
          <w:shd w:val="clear" w:color="auto" w:fill="FDFDFD"/>
        </w:rPr>
        <w:t>Process(</w:t>
      </w:r>
      <w:proofErr w:type="gramEnd"/>
      <w:r w:rsidRPr="004D0031">
        <w:rPr>
          <w:rFonts w:ascii="바탕" w:hAnsi="바탕"/>
          <w:i/>
          <w:shd w:val="clear" w:color="auto" w:fill="FDFDFD"/>
        </w:rPr>
        <w:t>Rational Unified Process)</w:t>
      </w:r>
    </w:p>
    <w:p xmlns:wp14="http://schemas.microsoft.com/office/word/2010/wordml" w:rsidRPr="0006409D" w:rsidR="009E0CA4" w:rsidP="00B73521" w:rsidRDefault="004D0031" w14:paraId="7F78E6C8" wp14:textId="77777777">
      <w:pPr>
        <w:pStyle w:val="InfoBlue"/>
      </w:pPr>
      <w:r>
        <w:rPr>
          <w:rFonts w:hint="eastAsia"/>
        </w:rPr>
        <w:t xml:space="preserve">애플리케이션 </w:t>
      </w:r>
      <w:r>
        <w:t>“</w:t>
      </w:r>
      <w:proofErr w:type="spellStart"/>
      <w:r>
        <w:rPr>
          <w:rFonts w:hint="eastAsia"/>
        </w:rPr>
        <w:t>오십음</w:t>
      </w:r>
      <w:proofErr w:type="spellEnd"/>
      <w:r>
        <w:t>”</w:t>
      </w:r>
    </w:p>
    <w:sectPr w:rsidRPr="0006409D" w:rsidR="009E0CA4"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2519A" w:rsidRDefault="00E2519A" w14:paraId="54E11D2A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E2519A" w:rsidRDefault="00E2519A" w14:paraId="31126E5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9E0CA4" w:rsidRDefault="009E0CA4" w14:paraId="53928121" wp14:textId="77777777">
    <w:pPr>
      <w:pStyle w:val="a7"/>
      <w:framePr w:wrap="around" w:hAnchor="margin" w:vAnchor="text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xmlns:wp14="http://schemas.microsoft.com/office/word/2010/wordml" w:rsidR="009E0CA4" w:rsidRDefault="009E0CA4" w14:paraId="384BA73E" wp14:textId="7777777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xmlns:wp14="http://schemas.microsoft.com/office/word/2010/wordml" w:rsidR="009E0CA4" w14:paraId="1C8DDAD4" wp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CD2D83" w14:paraId="78E7002E" wp14:textId="77777777">
          <w:pPr>
            <w:ind w:right="360"/>
          </w:pPr>
          <w:proofErr w:type="spellStart"/>
          <w:r>
            <w:rPr>
              <w:rFonts w:hint="eastAsia"/>
              <w:lang w:eastAsia="ko-KR"/>
            </w:rPr>
            <w:t>기엽조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P="00CD2D83" w:rsidRDefault="009E0CA4" w14:paraId="0DE1AB5E" wp14:textId="77777777">
          <w:pPr>
            <w:jc w:val="center"/>
          </w:pPr>
          <w:r>
            <w:rPr>
              <w:rFonts w:ascii="Symbol" w:hAnsi="Symbol" w:eastAsia="Symbol" w:cs="Symbol"/>
            </w:rPr>
            <w:t>Ó</w:t>
          </w:r>
          <w:r w:rsidR="00E2519A">
            <w:fldChar w:fldCharType="begin"/>
          </w:r>
          <w:r w:rsidR="00E2519A">
            <w:instrText xml:space="preserve"> DOCPROPERTY "Company"  \* MERGEFORMAT </w:instrText>
          </w:r>
          <w:r w:rsidR="00E2519A">
            <w:fldChar w:fldCharType="separate"/>
          </w:r>
          <w:r w:rsidR="00824C1C">
            <w:t>&lt;</w:t>
          </w:r>
          <w:proofErr w:type="spellStart"/>
          <w:r w:rsidR="00CD2D83">
            <w:rPr>
              <w:rFonts w:hint="eastAsia"/>
              <w:lang w:eastAsia="ko-KR"/>
            </w:rPr>
            <w:t>유한대학교</w:t>
          </w:r>
          <w:proofErr w:type="spellEnd"/>
          <w:r w:rsidR="00824C1C">
            <w:t>&gt;</w:t>
          </w:r>
          <w:r w:rsidR="00E2519A">
            <w:fldChar w:fldCharType="end"/>
          </w:r>
          <w:r w:rsidR="00CD2D83"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 w14:paraId="2A0118C6" wp14:textId="77777777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44C09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xmlns:wp14="http://schemas.microsoft.com/office/word/2010/wordml" w:rsidR="009E0CA4" w:rsidRDefault="009E0CA4" w14:paraId="16287F21" wp14:textId="7777777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9E0CA4" w:rsidRDefault="009E0CA4" w14:paraId="6E1831B3" wp14:textId="77777777">
    <w:pPr>
      <w:pStyle w:val="a7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E367474" w:rsidTr="1E367474" w14:paraId="0D28C430">
      <w:trPr>
        <w:trHeight w:val="300"/>
      </w:trPr>
      <w:tc>
        <w:tcPr>
          <w:tcW w:w="3120" w:type="dxa"/>
          <w:tcMar/>
        </w:tcPr>
        <w:p w:rsidR="1E367474" w:rsidP="1E367474" w:rsidRDefault="1E367474" w14:paraId="0608E204" w14:textId="525429B3">
          <w:pPr>
            <w:pStyle w:val="a6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E367474" w:rsidP="1E367474" w:rsidRDefault="1E367474" w14:paraId="58275F43" w14:textId="4C833B07">
          <w:pPr>
            <w:pStyle w:val="a6"/>
            <w:bidi w:val="0"/>
            <w:jc w:val="center"/>
          </w:pPr>
        </w:p>
      </w:tc>
      <w:tc>
        <w:tcPr>
          <w:tcW w:w="3120" w:type="dxa"/>
          <w:tcMar/>
        </w:tcPr>
        <w:p w:rsidR="1E367474" w:rsidP="1E367474" w:rsidRDefault="1E367474" w14:paraId="5C66F690" w14:textId="203A4757">
          <w:pPr>
            <w:pStyle w:val="a6"/>
            <w:bidi w:val="0"/>
            <w:ind w:right="-115"/>
            <w:jc w:val="right"/>
          </w:pPr>
        </w:p>
      </w:tc>
    </w:tr>
  </w:tbl>
  <w:p w:rsidR="1E367474" w:rsidP="1E367474" w:rsidRDefault="1E367474" w14:paraId="4C027DDC" w14:textId="54D9CC32">
    <w:pPr>
      <w:pStyle w:val="a7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2519A" w:rsidRDefault="00E2519A" w14:paraId="62431CDC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E2519A" w:rsidRDefault="00E2519A" w14:paraId="49E398E2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9E0CA4" w:rsidRDefault="009E0CA4" w14:paraId="1DA6542E" wp14:textId="77777777">
    <w:pPr>
      <w:rPr>
        <w:sz w:val="24"/>
      </w:rPr>
    </w:pPr>
  </w:p>
  <w:p xmlns:wp14="http://schemas.microsoft.com/office/word/2010/wordml" w:rsidR="009E0CA4" w:rsidRDefault="009E0CA4" w14:paraId="3041E394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="009E0CA4" w:rsidRDefault="009E0CA4" w14:paraId="64D49104" wp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24C1C">
      <w:rPr>
        <w:rFonts w:ascii="Arial" w:hAnsi="Arial"/>
        <w:b/>
        <w:sz w:val="36"/>
      </w:rPr>
      <w:t>&lt;</w:t>
    </w:r>
    <w:proofErr w:type="spellStart"/>
    <w:r w:rsidR="00CD2D83">
      <w:rPr>
        <w:rFonts w:hint="eastAsia" w:ascii="Arial" w:hAnsi="Arial"/>
        <w:b/>
        <w:sz w:val="36"/>
        <w:lang w:eastAsia="ko-KR"/>
      </w:rPr>
      <w:t>기엽조</w:t>
    </w:r>
    <w:proofErr w:type="spellEnd"/>
    <w:r w:rsidR="00824C1C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xmlns:wp14="http://schemas.microsoft.com/office/word/2010/wordml" w:rsidR="009E0CA4" w:rsidRDefault="009E0CA4" w14:paraId="722B00AE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9E0CA4" w:rsidRDefault="009E0CA4" w14:paraId="42C6D796" wp14:textId="7777777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="009E0CA4" w:rsidTr="1E367474" w14:paraId="151181F5" wp14:textId="77777777">
      <w:tc>
        <w:tcPr>
          <w:tcW w:w="6379" w:type="dxa"/>
          <w:tcMar/>
        </w:tcPr>
        <w:p w:rsidR="009E0CA4" w:rsidRDefault="009E0CA4" w14:paraId="5AAEB9F5" wp14:textId="77777777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 w:rsidR="00824C1C">
            <w:rPr>
              <w:lang w:eastAsia="ko-KR"/>
            </w:rPr>
            <w:t>&lt;</w:t>
          </w:r>
          <w:r w:rsidR="00CD2D83">
            <w:rPr>
              <w:rFonts w:hint="eastAsia"/>
              <w:lang w:eastAsia="ko-KR"/>
            </w:rPr>
            <w:t>퀴즈를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이요한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일본어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학습</w:t>
          </w:r>
          <w:r w:rsidR="00824C1C"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  <w:tcMar/>
        </w:tcPr>
        <w:p w:rsidR="009E0CA4" w:rsidRDefault="009E0CA4" w14:paraId="01F35559" wp14:textId="77777777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 w:rsidR="00F55D26">
            <w:t>Version:           &lt;1.1</w:t>
          </w:r>
          <w:r>
            <w:t>&gt;</w:t>
          </w:r>
        </w:p>
      </w:tc>
    </w:tr>
    <w:tr xmlns:wp14="http://schemas.microsoft.com/office/word/2010/wordml" w:rsidR="009E0CA4" w:rsidTr="1E367474" w14:paraId="5234FCE5" wp14:textId="77777777">
      <w:tc>
        <w:tcPr>
          <w:tcW w:w="6379" w:type="dxa"/>
          <w:tcMar/>
        </w:tcPr>
        <w:p w:rsidR="009E0CA4" w:rsidRDefault="00E2519A" w14:paraId="0AA2F235" wp14:textId="77777777">
          <w:r>
            <w:fldChar w:fldCharType="begin"/>
          </w:r>
          <w:r>
            <w:instrText> TITLE  \* MERGEFORMAT </w:instrText>
          </w:r>
          <w:r>
            <w:fldChar w:fldCharType="separate"/>
          </w:r>
          <w:r w:rsidR="00824C1C">
            <w:t>Software Requirements Specification</w:t>
          </w:r>
          <w:r>
            <w:fldChar w:fldCharType="end"/>
          </w:r>
        </w:p>
      </w:tc>
      <w:tc>
        <w:tcPr>
          <w:tcW w:w="3179" w:type="dxa"/>
          <w:tcMar/>
        </w:tcPr>
        <w:p w:rsidR="009E0CA4" w:rsidP="00CD2D83" w:rsidRDefault="009E0CA4" w14:paraId="24C4CE2E" wp14:textId="36FB214D">
          <w:r w:rsidR="1E367474">
            <w:rPr/>
            <w:t xml:space="preserve">  Date:  &lt;2024/05/25&gt;</w:t>
          </w:r>
        </w:p>
      </w:tc>
    </w:tr>
    <w:tr xmlns:wp14="http://schemas.microsoft.com/office/word/2010/wordml" w:rsidR="009E0CA4" w:rsidTr="1E367474" w14:paraId="5C270E0A" wp14:textId="77777777">
      <w:tc>
        <w:tcPr>
          <w:tcW w:w="9558" w:type="dxa"/>
          <w:gridSpan w:val="2"/>
          <w:tcMar/>
        </w:tcPr>
        <w:p w:rsidR="009E0CA4" w:rsidP="001F0FA8" w:rsidRDefault="00CD2D83" w14:paraId="3375AFC6" wp14:textId="06070B17">
          <w:r w:rsidR="1E367474">
            <w:rPr/>
            <w:t>&lt;</w:t>
          </w:r>
          <w:r w:rsidRPr="1E367474" w:rsidR="1E367474">
            <w:rPr>
              <w:lang w:eastAsia="ko-KR"/>
            </w:rPr>
            <w:t>기엽조</w:t>
          </w:r>
          <w:r w:rsidRPr="1E367474" w:rsidR="1E367474">
            <w:rPr>
              <w:lang w:eastAsia="ko-KR"/>
            </w:rPr>
            <w:t>_기획서</w:t>
          </w:r>
          <w:r w:rsidRPr="1E367474" w:rsidR="1E367474">
            <w:rPr>
              <w:lang w:eastAsia="ko-KR"/>
            </w:rPr>
            <w:t>-김선호(</w:t>
          </w:r>
          <w:r w:rsidRPr="1E367474" w:rsidR="1E367474">
            <w:rPr>
              <w:lang w:eastAsia="ko-KR"/>
            </w:rPr>
            <w:t>20240525</w:t>
          </w:r>
          <w:r w:rsidRPr="1E367474" w:rsidR="1E367474">
            <w:rPr>
              <w:lang w:eastAsia="ko-KR"/>
            </w:rPr>
            <w:t>)</w:t>
          </w:r>
          <w:r w:rsidR="1E367474">
            <w:rPr/>
            <w:t xml:space="preserve"> &gt;</w:t>
          </w:r>
        </w:p>
      </w:tc>
    </w:tr>
  </w:tbl>
  <w:p xmlns:wp14="http://schemas.microsoft.com/office/word/2010/wordml" w:rsidR="009E0CA4" w:rsidRDefault="009E0CA4" w14:paraId="5BE93A62" wp14:textId="7777777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9E0CA4" w:rsidRDefault="009E0CA4" w14:paraId="2DE403A5" wp14:textId="7777777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40302505"/>
    <w:multiLevelType w:val="multilevel"/>
    <w:tmpl w:val="C9FEBD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8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0">
    <w:abstractNumId w:val="6"/>
  </w:num>
  <w:num w:numId="21">
    <w:abstractNumId w:val="17"/>
  </w:num>
  <w:num w:numId="22">
    <w:abstractNumId w:val="11"/>
  </w:num>
  <w:num w:numId="23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embedSystemFonts/>
  <w:bordersDoNotSurroundHeader/>
  <w:bordersDoNotSurroundFooter/>
  <w:activeWritingStyle w:lang="en-US" w:vendorID="8" w:dllVersion="513" w:checkStyle="1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1C"/>
    <w:rsid w:val="000632BC"/>
    <w:rsid w:val="0006409D"/>
    <w:rsid w:val="001614B1"/>
    <w:rsid w:val="001F0FA8"/>
    <w:rsid w:val="00383EBA"/>
    <w:rsid w:val="003922A0"/>
    <w:rsid w:val="004C69E4"/>
    <w:rsid w:val="004D0031"/>
    <w:rsid w:val="00550ADF"/>
    <w:rsid w:val="005C489B"/>
    <w:rsid w:val="006249C1"/>
    <w:rsid w:val="00637231"/>
    <w:rsid w:val="007471C7"/>
    <w:rsid w:val="00824C1C"/>
    <w:rsid w:val="00844C09"/>
    <w:rsid w:val="009C6B10"/>
    <w:rsid w:val="009E0CA4"/>
    <w:rsid w:val="00A96A22"/>
    <w:rsid w:val="00AA1D0B"/>
    <w:rsid w:val="00B73521"/>
    <w:rsid w:val="00BF1696"/>
    <w:rsid w:val="00C0480E"/>
    <w:rsid w:val="00CD2D83"/>
    <w:rsid w:val="00D61852"/>
    <w:rsid w:val="00D66FF0"/>
    <w:rsid w:val="00E1361A"/>
    <w:rsid w:val="00E2519A"/>
    <w:rsid w:val="00F55D26"/>
    <w:rsid w:val="00FD7551"/>
    <w:rsid w:val="1E36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D43CD"/>
  <w15:chartTrackingRefBased/>
  <w15:docId w15:val="{4C05FB2C-D073-4E6F-B491-2A6CFDD30E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바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0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2" w:customStyle="1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styleId="Bullet1" w:customStyle="1">
    <w:name w:val="Bullet1"/>
    <w:basedOn w:val="a"/>
    <w:pPr>
      <w:ind w:left="720" w:hanging="432"/>
    </w:pPr>
  </w:style>
  <w:style w:type="paragraph" w:styleId="Bullet2" w:customStyle="1">
    <w:name w:val="Bullet2"/>
    <w:basedOn w:val="a"/>
    <w:pPr>
      <w:ind w:left="1440" w:hanging="360"/>
    </w:pPr>
    <w:rPr>
      <w:color w:val="000080"/>
    </w:rPr>
  </w:style>
  <w:style w:type="paragraph" w:styleId="Tabletext" w:customStyle="1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a"/>
    <w:pPr>
      <w:spacing w:before="80" w:line="240" w:lineRule="auto"/>
      <w:jc w:val="both"/>
    </w:pPr>
  </w:style>
  <w:style w:type="paragraph" w:styleId="Paragraph3" w:customStyle="1">
    <w:name w:val="Paragraph3"/>
    <w:basedOn w:val="a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a"/>
    <w:next w:val="a9"/>
    <w:autoRedefine/>
    <w:rsid w:val="00B73521"/>
    <w:pPr>
      <w:tabs>
        <w:tab w:val="left" w:pos="1260"/>
      </w:tabs>
      <w:spacing w:after="120"/>
      <w:ind w:left="765"/>
    </w:pPr>
    <w:rPr>
      <w:rFonts w:ascii="바탕" w:hAnsi="바탕"/>
      <w:i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ntTable" Target="fontTable.xml" Id="rId14" /><Relationship Type="http://schemas.openxmlformats.org/officeDocument/2006/relationships/footer" Target="footer4.xml" Id="Rfbf495e41c6147d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esktop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8727-D8E6-4F27-9076-F644AB97C65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Software Requirements Specification - 2.dot</ap:Template>
  <ap:Application>Microsoft Word for the web</ap:Application>
  <ap:DocSecurity>0</ap:DocSecurity>
  <ap:ScaleCrop>false</ap:ScaleCrop>
  <ap:Company>&lt;Company Name&gt;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Requirements Specification</dc:title>
  <dc:subject>&lt;Project Name&gt;</dc:subject>
  <dc:creator>YUHAN</dc:creator>
  <keywords/>
  <dc:description/>
  <lastModifiedBy>ㄱ ㅅㅎ</lastModifiedBy>
  <revision>4</revision>
  <lastPrinted>1899-12-31T15:00:00.0000000Z</lastPrinted>
  <dcterms:created xsi:type="dcterms:W3CDTF">2024-05-21T04:17:00.0000000Z</dcterms:created>
  <dcterms:modified xsi:type="dcterms:W3CDTF">2024-05-25T08:58:00.3327784Z</dcterms:modified>
</coreProperties>
</file>