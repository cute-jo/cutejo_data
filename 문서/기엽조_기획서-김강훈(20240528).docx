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6AA0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14:paraId="26641003" w14:textId="77777777"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14:paraId="6983C5F0" w14:textId="77777777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14:paraId="672A6659" w14:textId="77777777" w:rsidR="009E0CA4" w:rsidRDefault="009E0CA4">
      <w:pPr>
        <w:rPr>
          <w:lang w:eastAsia="ko-KR"/>
        </w:rPr>
      </w:pPr>
    </w:p>
    <w:p w14:paraId="0A37501D" w14:textId="77777777" w:rsidR="009E0CA4" w:rsidRDefault="009E0CA4">
      <w:pPr>
        <w:rPr>
          <w:lang w:eastAsia="ko-KR"/>
        </w:rPr>
      </w:pPr>
    </w:p>
    <w:p w14:paraId="35E6A0C8" w14:textId="77777777" w:rsidR="009E0CA4" w:rsidRDefault="00F55D26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&lt;1.1</w:t>
      </w:r>
      <w:r w:rsidR="009E0CA4">
        <w:rPr>
          <w:sz w:val="28"/>
          <w:lang w:eastAsia="ko-KR"/>
        </w:rPr>
        <w:t>&gt;</w:t>
      </w:r>
    </w:p>
    <w:p w14:paraId="5DAB6C7B" w14:textId="77777777" w:rsidR="009E0CA4" w:rsidRDefault="009E0CA4">
      <w:pPr>
        <w:pStyle w:val="a3"/>
        <w:rPr>
          <w:sz w:val="28"/>
          <w:lang w:eastAsia="ko-KR"/>
        </w:rPr>
      </w:pPr>
    </w:p>
    <w:p w14:paraId="02EB378F" w14:textId="77777777" w:rsidR="009E0CA4" w:rsidRDefault="009E0CA4">
      <w:pPr>
        <w:jc w:val="right"/>
        <w:rPr>
          <w:lang w:eastAsia="ko-KR"/>
        </w:rPr>
      </w:pPr>
    </w:p>
    <w:p w14:paraId="213D4733" w14:textId="77777777" w:rsidR="009E0CA4" w:rsidRPr="00CD2D83" w:rsidRDefault="00F55D26" w:rsidP="00CD2D83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2024.05.21</w:t>
      </w:r>
    </w:p>
    <w:p w14:paraId="6A05A809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5A39BBE3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1C8F396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72A3D3EC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0D0B940D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0E27B00A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60061E4C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4EAFD9C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4B94D5A5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3DEEC669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3656B9AB" w14:textId="77777777" w:rsidR="00CD2D83" w:rsidRDefault="00CD2D83" w:rsidP="00CD2D83">
      <w:pPr>
        <w:pStyle w:val="a9"/>
        <w:ind w:left="0"/>
        <w:rPr>
          <w:lang w:eastAsia="ko-KR"/>
        </w:rPr>
      </w:pPr>
    </w:p>
    <w:p w14:paraId="61A09518" w14:textId="7FA3A9C6"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Pr="1E367474">
        <w:rPr>
          <w:lang w:eastAsia="ko-KR"/>
        </w:rPr>
        <w:t>제출자</w:t>
      </w:r>
      <w:r w:rsidRPr="1E367474">
        <w:rPr>
          <w:lang w:eastAsia="ko-KR"/>
        </w:rPr>
        <w:t xml:space="preserve"> </w:t>
      </w:r>
      <w:r>
        <w:rPr>
          <w:lang w:eastAsia="ko-KR"/>
        </w:rPr>
        <w:t xml:space="preserve">: </w:t>
      </w:r>
      <w:r w:rsidR="001573E1">
        <w:rPr>
          <w:lang w:eastAsia="ko-KR"/>
        </w:rPr>
        <w:t>김</w:t>
      </w:r>
      <w:r w:rsidR="001573E1">
        <w:rPr>
          <w:rFonts w:hint="eastAsia"/>
          <w:lang w:eastAsia="ko-KR"/>
        </w:rPr>
        <w:t>강훈</w:t>
      </w:r>
      <w:r>
        <w:rPr>
          <w:lang w:eastAsia="ko-KR"/>
        </w:rPr>
        <w:t xml:space="preserve"> </w:t>
      </w:r>
    </w:p>
    <w:p w14:paraId="45FB0818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</w:p>
    <w:p w14:paraId="666C431A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</w:p>
    <w:p w14:paraId="181EDDE6" w14:textId="77777777"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 </w:t>
      </w:r>
      <w:r w:rsidR="00B73521">
        <w:rPr>
          <w:rFonts w:hint="eastAsia"/>
          <w:lang w:eastAsia="ko-KR"/>
        </w:rPr>
        <w:t>고은별</w:t>
      </w:r>
    </w:p>
    <w:p w14:paraId="6DB327B9" w14:textId="77777777" w:rsidR="00CD2D83" w:rsidRDefault="1E367474" w:rsidP="00CD2D83">
      <w:pPr>
        <w:pStyle w:val="a9"/>
        <w:ind w:left="0"/>
        <w:jc w:val="right"/>
        <w:rPr>
          <w:lang w:eastAsia="ko-KR"/>
        </w:rPr>
      </w:pPr>
      <w:r w:rsidRPr="1E367474">
        <w:rPr>
          <w:lang w:eastAsia="ko-KR"/>
        </w:rPr>
        <w:t xml:space="preserve"> </w:t>
      </w:r>
      <w:r w:rsidRPr="1E367474">
        <w:rPr>
          <w:lang w:eastAsia="ko-KR"/>
        </w:rPr>
        <w:t>김아름</w:t>
      </w:r>
    </w:p>
    <w:p w14:paraId="53778EEE" w14:textId="18E13BB7" w:rsidR="1E367474" w:rsidRDefault="1E367474" w:rsidP="1E367474">
      <w:pPr>
        <w:pStyle w:val="a9"/>
        <w:ind w:left="0"/>
        <w:jc w:val="right"/>
        <w:rPr>
          <w:lang w:eastAsia="ko-KR"/>
        </w:rPr>
      </w:pPr>
      <w:r w:rsidRPr="1E367474">
        <w:rPr>
          <w:lang w:eastAsia="ko-KR"/>
        </w:rPr>
        <w:t>이유진</w:t>
      </w:r>
    </w:p>
    <w:p w14:paraId="22FF898C" w14:textId="77777777"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14:paraId="4B08E8B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515F3EAA" w14:textId="77777777" w:rsidTr="1E367474">
        <w:tc>
          <w:tcPr>
            <w:tcW w:w="2304" w:type="dxa"/>
            <w:shd w:val="clear" w:color="auto" w:fill="E0E0E0"/>
          </w:tcPr>
          <w:p w14:paraId="491072FA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6B814A1E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31FF54C8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1C7DF0E4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14:paraId="4AAD87C8" w14:textId="77777777" w:rsidTr="1E367474">
        <w:tc>
          <w:tcPr>
            <w:tcW w:w="2304" w:type="dxa"/>
          </w:tcPr>
          <w:p w14:paraId="0A6C6452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13EDAA3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78DEAEE8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383249AC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14:paraId="20B72640" w14:textId="77777777" w:rsidTr="1E367474">
        <w:tc>
          <w:tcPr>
            <w:tcW w:w="2304" w:type="dxa"/>
          </w:tcPr>
          <w:p w14:paraId="3056873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11E5543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2928F909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14:paraId="7906EDE1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1006106E" w14:textId="77777777" w:rsidTr="1E367474">
        <w:tc>
          <w:tcPr>
            <w:tcW w:w="2304" w:type="dxa"/>
          </w:tcPr>
          <w:p w14:paraId="6B9AE807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F3F89CC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3629A9A6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14:paraId="23EC2F35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4BAE3A46" w14:textId="77777777" w:rsidTr="1E367474">
        <w:tc>
          <w:tcPr>
            <w:tcW w:w="2304" w:type="dxa"/>
          </w:tcPr>
          <w:p w14:paraId="3C33FB85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14:paraId="20927414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159B588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F8D53F4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79AED2E9" w14:textId="77777777" w:rsidTr="1E367474">
        <w:tc>
          <w:tcPr>
            <w:tcW w:w="2304" w:type="dxa"/>
          </w:tcPr>
          <w:p w14:paraId="060CF0BA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14:paraId="54DAEAB9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AD01DCF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528650A9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0F1D3F52" w14:textId="77777777" w:rsidTr="1E367474">
        <w:tc>
          <w:tcPr>
            <w:tcW w:w="2304" w:type="dxa"/>
          </w:tcPr>
          <w:p w14:paraId="4D226415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14:paraId="45CDDD23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A63070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9CB78CD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5B283431" w14:textId="77777777" w:rsidTr="1E367474">
        <w:tc>
          <w:tcPr>
            <w:tcW w:w="2304" w:type="dxa"/>
          </w:tcPr>
          <w:p w14:paraId="423B077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14:paraId="38D77A8D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3335495E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6A66E5A9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14F8A19A" w14:textId="77777777" w:rsidTr="1E367474">
        <w:tc>
          <w:tcPr>
            <w:tcW w:w="2304" w:type="dxa"/>
          </w:tcPr>
          <w:p w14:paraId="5F053205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14:paraId="6B21F095" w14:textId="77777777"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6A133F8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A5A998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625D4053" w14:textId="77777777" w:rsidTr="1E367474">
        <w:tc>
          <w:tcPr>
            <w:tcW w:w="2304" w:type="dxa"/>
          </w:tcPr>
          <w:p w14:paraId="11CA6E5C" w14:textId="77777777"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337FE848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127485F7" w14:textId="77777777"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r w:rsidR="001F0FA8"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5ECF247" w14:textId="77777777"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76607C54" w14:textId="77777777" w:rsidTr="1E367474">
        <w:tc>
          <w:tcPr>
            <w:tcW w:w="2304" w:type="dxa"/>
          </w:tcPr>
          <w:p w14:paraId="32FD884A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14:paraId="2A25977A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4406A39D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68EB47D" w14:textId="77777777"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63D9BEF2" w14:textId="77777777" w:rsidTr="1E367474">
        <w:tc>
          <w:tcPr>
            <w:tcW w:w="2304" w:type="dxa"/>
          </w:tcPr>
          <w:p w14:paraId="1E9F2003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14:paraId="0504D6B4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3F2C16EA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2CB433D8" w14:textId="77777777" w:rsidR="00CD2D83" w:rsidRDefault="00C0480E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이유진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049F31CB" w14:textId="77777777" w:rsidTr="1E367474">
        <w:tc>
          <w:tcPr>
            <w:tcW w:w="2304" w:type="dxa"/>
          </w:tcPr>
          <w:p w14:paraId="53128261" w14:textId="1E34AE99" w:rsidR="00CD2D83" w:rsidRDefault="1E367474" w:rsidP="1E36747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bCs/>
                <w:lang w:eastAsia="ko-KR"/>
              </w:rPr>
            </w:pPr>
            <w:r w:rsidRPr="1E367474">
              <w:rPr>
                <w:b/>
                <w:bCs/>
                <w:lang w:eastAsia="ko-KR"/>
              </w:rPr>
              <w:t>&lt;24/05/25&gt;</w:t>
            </w:r>
          </w:p>
        </w:tc>
        <w:tc>
          <w:tcPr>
            <w:tcW w:w="1152" w:type="dxa"/>
          </w:tcPr>
          <w:p w14:paraId="62486C05" w14:textId="4CA810D6" w:rsidR="00CD2D83" w:rsidRDefault="1E367474" w:rsidP="1E36747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bCs/>
                <w:lang w:eastAsia="ko-KR"/>
              </w:rPr>
            </w:pPr>
            <w:r w:rsidRPr="1E367474">
              <w:rPr>
                <w:b/>
                <w:bCs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4101652C" w14:textId="2564A307" w:rsidR="00CD2D83" w:rsidRDefault="1E367474" w:rsidP="1E36747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bCs/>
                <w:lang w:eastAsia="ko-KR"/>
              </w:rPr>
            </w:pPr>
            <w:r w:rsidRPr="1E367474">
              <w:rPr>
                <w:b/>
                <w:bCs/>
                <w:lang w:eastAsia="ko-KR"/>
              </w:rPr>
              <w:t>&lt;</w:t>
            </w:r>
            <w:r w:rsidRPr="1E367474">
              <w:rPr>
                <w:b/>
                <w:bCs/>
                <w:lang w:eastAsia="ko-KR"/>
              </w:rPr>
              <w:t>프로젝트</w:t>
            </w:r>
            <w:r w:rsidRPr="1E367474">
              <w:rPr>
                <w:b/>
                <w:bCs/>
                <w:lang w:eastAsia="ko-KR"/>
              </w:rPr>
              <w:t xml:space="preserve"> </w:t>
            </w:r>
            <w:r w:rsidRPr="1E367474">
              <w:rPr>
                <w:b/>
                <w:bCs/>
                <w:lang w:eastAsia="ko-KR"/>
              </w:rPr>
              <w:t>코드</w:t>
            </w:r>
            <w:r w:rsidRPr="1E367474">
              <w:rPr>
                <w:b/>
                <w:bCs/>
                <w:lang w:eastAsia="ko-KR"/>
              </w:rPr>
              <w:t xml:space="preserve"> </w:t>
            </w:r>
            <w:r w:rsidRPr="1E367474">
              <w:rPr>
                <w:b/>
                <w:bCs/>
                <w:lang w:eastAsia="ko-KR"/>
              </w:rPr>
              <w:t>수정</w:t>
            </w:r>
            <w:r w:rsidRPr="1E367474">
              <w:rPr>
                <w:b/>
                <w:bCs/>
                <w:lang w:eastAsia="ko-KR"/>
              </w:rPr>
              <w:t xml:space="preserve"> </w:t>
            </w:r>
            <w:r w:rsidRPr="1E367474">
              <w:rPr>
                <w:b/>
                <w:bCs/>
                <w:lang w:eastAsia="ko-KR"/>
              </w:rPr>
              <w:t>및</w:t>
            </w:r>
            <w:r w:rsidRPr="1E367474">
              <w:rPr>
                <w:b/>
                <w:bCs/>
                <w:lang w:eastAsia="ko-KR"/>
              </w:rPr>
              <w:t xml:space="preserve"> </w:t>
            </w:r>
            <w:r w:rsidRPr="1E367474">
              <w:rPr>
                <w:b/>
                <w:bCs/>
                <w:lang w:eastAsia="ko-KR"/>
              </w:rPr>
              <w:t>추가</w:t>
            </w:r>
            <w:r w:rsidRPr="1E367474">
              <w:rPr>
                <w:b/>
                <w:bCs/>
                <w:lang w:eastAsia="ko-KR"/>
              </w:rPr>
              <w:t>&gt;</w:t>
            </w:r>
          </w:p>
        </w:tc>
        <w:tc>
          <w:tcPr>
            <w:tcW w:w="2304" w:type="dxa"/>
          </w:tcPr>
          <w:p w14:paraId="4B99056E" w14:textId="741B4840" w:rsidR="00CD2D83" w:rsidRDefault="1E367474" w:rsidP="1E36747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bCs/>
                <w:lang w:eastAsia="ko-KR"/>
              </w:rPr>
            </w:pPr>
            <w:r w:rsidRPr="1E367474">
              <w:rPr>
                <w:b/>
                <w:bCs/>
                <w:lang w:eastAsia="ko-KR"/>
              </w:rPr>
              <w:t>&lt;</w:t>
            </w:r>
            <w:r w:rsidRPr="1E367474">
              <w:rPr>
                <w:b/>
                <w:bCs/>
                <w:lang w:eastAsia="ko-KR"/>
              </w:rPr>
              <w:t>김선호</w:t>
            </w:r>
            <w:r w:rsidRPr="1E367474">
              <w:rPr>
                <w:b/>
                <w:bCs/>
                <w:lang w:eastAsia="ko-KR"/>
              </w:rPr>
              <w:t>&gt;</w:t>
            </w:r>
          </w:p>
        </w:tc>
      </w:tr>
      <w:tr w:rsidR="00CD2D83" w14:paraId="1299C43A" w14:textId="77777777" w:rsidTr="1E367474">
        <w:tc>
          <w:tcPr>
            <w:tcW w:w="2304" w:type="dxa"/>
          </w:tcPr>
          <w:p w14:paraId="4DDBEF00" w14:textId="7913381E" w:rsidR="00CD2D83" w:rsidRDefault="001573E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&lt;24/05/28&gt;</w:t>
            </w:r>
          </w:p>
        </w:tc>
        <w:tc>
          <w:tcPr>
            <w:tcW w:w="1152" w:type="dxa"/>
          </w:tcPr>
          <w:p w14:paraId="3461D779" w14:textId="4ADAE6E1" w:rsidR="00CD2D83" w:rsidRDefault="001573E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3CF2D8B6" w14:textId="465E4B69" w:rsidR="00CD2D83" w:rsidRDefault="001573E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 w:rsidR="00147AEB">
              <w:rPr>
                <w:rFonts w:hint="eastAsia"/>
                <w:b/>
                <w:lang w:eastAsia="ko-KR"/>
              </w:rPr>
              <w:t xml:space="preserve"> </w:t>
            </w:r>
            <w:r w:rsidR="00147AEB">
              <w:rPr>
                <w:rFonts w:hint="eastAsia"/>
                <w:b/>
                <w:lang w:eastAsia="ko-KR"/>
              </w:rPr>
              <w:t>수정</w:t>
            </w:r>
            <w:r w:rsidR="00147AEB">
              <w:rPr>
                <w:rFonts w:hint="eastAsia"/>
                <w:b/>
                <w:lang w:eastAsia="ko-KR"/>
              </w:rPr>
              <w:t xml:space="preserve"> </w:t>
            </w:r>
            <w:r w:rsidR="00147AEB"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0FB78278" w14:textId="1C4DBED1" w:rsidR="00CD2D83" w:rsidRPr="00147AEB" w:rsidRDefault="00147AEB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14:paraId="1FC39945" w14:textId="77777777" w:rsidTr="1E367474">
        <w:tc>
          <w:tcPr>
            <w:tcW w:w="2304" w:type="dxa"/>
          </w:tcPr>
          <w:p w14:paraId="0562CB0E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4CE0A4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2EBF3C5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6D98A12B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2946DB82" w14:textId="77777777" w:rsidTr="1E367474">
        <w:tc>
          <w:tcPr>
            <w:tcW w:w="2304" w:type="dxa"/>
          </w:tcPr>
          <w:p w14:paraId="5997CC1D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10FFD37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B699379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3FE9F23F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1F72F646" w14:textId="77777777" w:rsidTr="1E367474">
        <w:tc>
          <w:tcPr>
            <w:tcW w:w="2304" w:type="dxa"/>
          </w:tcPr>
          <w:p w14:paraId="08CE6F9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1CDCEAD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BB9E253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23DE523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52E56223" w14:textId="77777777" w:rsidTr="1E367474">
        <w:tc>
          <w:tcPr>
            <w:tcW w:w="2304" w:type="dxa"/>
          </w:tcPr>
          <w:p w14:paraId="07547A0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5043CB0F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07459315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6537F28F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6DFB9E20" w14:textId="77777777" w:rsidTr="1E367474">
        <w:tc>
          <w:tcPr>
            <w:tcW w:w="2304" w:type="dxa"/>
          </w:tcPr>
          <w:p w14:paraId="70DF9E56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4E871B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144A5D23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38610EB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637805D2" w14:textId="77777777" w:rsidTr="1E367474">
        <w:tc>
          <w:tcPr>
            <w:tcW w:w="2304" w:type="dxa"/>
          </w:tcPr>
          <w:p w14:paraId="463F29E8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B7B4B86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3A0FF5F2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5630AD66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61829076" w14:textId="77777777" w:rsidTr="1E367474">
        <w:tc>
          <w:tcPr>
            <w:tcW w:w="2304" w:type="dxa"/>
          </w:tcPr>
          <w:p w14:paraId="2BA226A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17AD93B2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0DE4B5B7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66204FF1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2DBF0D7D" w14:textId="77777777" w:rsidTr="1E367474">
        <w:tc>
          <w:tcPr>
            <w:tcW w:w="2304" w:type="dxa"/>
          </w:tcPr>
          <w:p w14:paraId="6B62F1B3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2F2C34E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680A4E5D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9219836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14:paraId="296FEF7D" w14:textId="77777777" w:rsidTr="1E367474">
        <w:tc>
          <w:tcPr>
            <w:tcW w:w="2304" w:type="dxa"/>
          </w:tcPr>
          <w:p w14:paraId="7194DBD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69D0D3C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54CD245A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1231BE67" w14:textId="77777777"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36FEB5B0" w14:textId="77777777" w:rsidR="009E0CA4" w:rsidRDefault="009E0CA4">
      <w:pPr>
        <w:rPr>
          <w:lang w:eastAsia="ko-KR"/>
        </w:rPr>
      </w:pPr>
    </w:p>
    <w:p w14:paraId="0D034FDF" w14:textId="77777777"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14:paraId="15B1B4EA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20738355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5E043114" w14:textId="77777777"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14:paraId="587DEEB4" w14:textId="77777777" w:rsidR="009E0CA4" w:rsidRDefault="009E0CA4" w:rsidP="006249C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0C8631B2" w14:textId="77777777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D318251" w14:textId="7777777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814F856" w14:textId="7777777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93BB58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0D9DB6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015DC350" w14:textId="77777777"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AE5F9E5" w14:textId="77777777" w:rsidR="00CD2D83" w:rsidRPr="00CD2D83" w:rsidRDefault="00CD2D83" w:rsidP="00624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C9E5E23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1273B271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40B37C3F" w14:textId="7777777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2B5A6041" w14:textId="77777777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14:paraId="6356C856" w14:textId="77777777" w:rsidR="009E0CA4" w:rsidRDefault="009E0CA4">
      <w:pPr>
        <w:pStyle w:val="a3"/>
      </w:pPr>
      <w:r>
        <w:fldChar w:fldCharType="end"/>
      </w:r>
      <w:r>
        <w:br w:type="page"/>
      </w:r>
      <w:fldSimple w:instr="TITLE  \* MERGEFORMAT">
        <w:r w:rsidR="00824C1C">
          <w:t>Software Requirements Specification</w:t>
        </w:r>
      </w:fldSimple>
      <w:r>
        <w:t xml:space="preserve"> </w:t>
      </w:r>
    </w:p>
    <w:p w14:paraId="5FE817F8" w14:textId="77777777"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14:paraId="088DD841" w14:textId="77777777"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</w:t>
      </w:r>
      <w:r w:rsidR="00C0480E">
        <w:rPr>
          <w:rFonts w:hint="eastAsia"/>
        </w:rPr>
        <w:t xml:space="preserve"> </w:t>
      </w:r>
      <w:r w:rsidRPr="00B73521">
        <w:rPr>
          <w:rFonts w:hint="eastAsia"/>
        </w:rPr>
        <w:t xml:space="preserve">안에 많은 걸 배울 수 있도록 히라가나와 </w:t>
      </w:r>
      <w:r w:rsidR="00C0480E">
        <w:rPr>
          <w:rFonts w:hint="eastAsia"/>
        </w:rPr>
        <w:t>가</w:t>
      </w:r>
      <w:r w:rsidRPr="00B73521">
        <w:rPr>
          <w:rFonts w:hint="eastAsia"/>
        </w:rPr>
        <w:t>타카나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14:paraId="75720F68" w14:textId="77777777"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14:paraId="58B91421" w14:textId="77777777"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가</w:t>
      </w:r>
      <w:r w:rsidRPr="00D61852">
        <w:rPr>
          <w:rFonts w:hint="eastAsia"/>
          <w:i/>
          <w:lang w:eastAsia="ko-KR"/>
        </w:rPr>
        <w:t>타카나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14:paraId="30D7AA69" w14:textId="77777777" w:rsidR="00B73521" w:rsidRPr="00B73521" w:rsidRDefault="00B73521" w:rsidP="00B73521">
      <w:pPr>
        <w:rPr>
          <w:lang w:eastAsia="ko-KR"/>
        </w:rPr>
      </w:pPr>
    </w:p>
    <w:p w14:paraId="0E26F984" w14:textId="77777777"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14:paraId="054F87EC" w14:textId="77777777"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14:paraId="7196D064" w14:textId="77777777" w:rsidR="00CD2D83" w:rsidRPr="00CD2D83" w:rsidRDefault="00CD2D83" w:rsidP="00CD2D83">
      <w:pPr>
        <w:rPr>
          <w:lang w:eastAsia="ko-KR"/>
        </w:rPr>
      </w:pPr>
    </w:p>
    <w:p w14:paraId="676AE0FC" w14:textId="77777777"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14:paraId="34FF1C98" w14:textId="77777777" w:rsidR="00CD2D83" w:rsidRPr="00CD2D83" w:rsidRDefault="00CD2D83" w:rsidP="00CD2D83"/>
    <w:p w14:paraId="1DF5E9C2" w14:textId="77777777"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08D72FA9" w14:textId="77777777"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가타카나를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가타카나만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14:paraId="6D072C0D" w14:textId="77777777" w:rsidR="0006409D" w:rsidRPr="0006409D" w:rsidRDefault="0006409D" w:rsidP="0006409D">
      <w:pPr>
        <w:rPr>
          <w:lang w:eastAsia="ko-KR"/>
        </w:rPr>
      </w:pPr>
    </w:p>
    <w:p w14:paraId="0DC7EB6E" w14:textId="77777777"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0E9C291B" w14:textId="77777777"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r w:rsidRPr="00AD2AA8">
        <w:rPr>
          <w:rFonts w:hint="eastAsia"/>
        </w:rPr>
        <w:t>오십음</w:t>
      </w:r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r w:rsidRPr="00AD2AA8">
        <w:rPr>
          <w:rFonts w:hint="eastAsia"/>
        </w:rPr>
        <w:t>가타카나를 얼마나 습득하였는지 퍼센트로 확인할 수 있도록 되어 있습니다</w:t>
      </w:r>
      <w:r w:rsidR="009E0CA4">
        <w:t xml:space="preserve"> </w:t>
      </w:r>
    </w:p>
    <w:p w14:paraId="3315744F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14:paraId="3CF8674A" w14:textId="77777777"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시작화면에서 히라가나와 가타카나를 각각 선택할 수 있으며, 히라가나를 선택하면 히라가나 퀴즈를 가타카나를 선택하면 가타카나 퀴즈를 풀도록 하며, 히라가나와 가타카나를 배우도록 합니다.</w:t>
      </w:r>
    </w:p>
    <w:p w14:paraId="48A21919" w14:textId="77777777" w:rsidR="0006409D" w:rsidRPr="00D61852" w:rsidRDefault="0006409D" w:rsidP="0006409D">
      <w:pPr>
        <w:rPr>
          <w:lang w:eastAsia="ko-KR"/>
        </w:rPr>
      </w:pPr>
    </w:p>
    <w:p w14:paraId="2A233CEC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14:paraId="562C1933" w14:textId="77777777"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김강훈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14:paraId="6F088A30" w14:textId="77777777"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14:paraId="1067E0FA" w14:textId="77777777"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14:paraId="0F5BAC58" w14:textId="77777777"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14:paraId="6B16FE9D" w14:textId="77777777" w:rsid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14:paraId="6BD18F9B" w14:textId="77777777" w:rsidR="006249C1" w:rsidRDefault="006249C1" w:rsidP="00E1361A">
      <w:pPr>
        <w:ind w:left="720"/>
        <w:rPr>
          <w:i/>
          <w:lang w:eastAsia="ko-KR"/>
        </w:rPr>
      </w:pPr>
    </w:p>
    <w:p w14:paraId="238601FE" w14:textId="77777777" w:rsidR="006249C1" w:rsidRDefault="006249C1" w:rsidP="006249C1">
      <w:pPr>
        <w:ind w:left="720"/>
        <w:rPr>
          <w:lang w:eastAsia="ko-KR"/>
        </w:rPr>
      </w:pPr>
    </w:p>
    <w:p w14:paraId="0F3CABC7" w14:textId="77777777" w:rsidR="006249C1" w:rsidRDefault="006249C1" w:rsidP="006249C1">
      <w:pPr>
        <w:ind w:left="720"/>
        <w:rPr>
          <w:lang w:eastAsia="ko-KR"/>
        </w:rPr>
      </w:pPr>
    </w:p>
    <w:p w14:paraId="5B08B5D1" w14:textId="77777777" w:rsidR="006249C1" w:rsidRDefault="006249C1" w:rsidP="006249C1">
      <w:pPr>
        <w:ind w:left="720"/>
        <w:rPr>
          <w:lang w:eastAsia="ko-KR"/>
        </w:rPr>
      </w:pPr>
    </w:p>
    <w:p w14:paraId="16DEB4AB" w14:textId="77777777" w:rsidR="006249C1" w:rsidRDefault="006249C1" w:rsidP="006249C1">
      <w:pPr>
        <w:ind w:left="720"/>
        <w:rPr>
          <w:lang w:eastAsia="ko-KR"/>
        </w:rPr>
      </w:pPr>
    </w:p>
    <w:p w14:paraId="4E8CF5BA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  <w:r>
        <w:rPr>
          <w:rFonts w:hint="eastAsia"/>
          <w:lang w:eastAsia="ko-KR"/>
        </w:rPr>
        <w:t xml:space="preserve"> </w:t>
      </w:r>
    </w:p>
    <w:p w14:paraId="1108E00B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E3B1AC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w14:paraId="6835521A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14:paraId="7C60363B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14:paraId="24FF9DF5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7D3B14E" w14:textId="7D7B0EAB" w:rsidR="006249C1" w:rsidRDefault="1E367474" w:rsidP="006249C1">
      <w:pPr>
        <w:ind w:left="720"/>
        <w:rPr>
          <w:lang w:eastAsia="ko-KR"/>
        </w:rPr>
      </w:pPr>
      <w:r w:rsidRPr="1E367474">
        <w:rPr>
          <w:lang w:eastAsia="ko-KR"/>
        </w:rPr>
        <w:t xml:space="preserve">º </w:t>
      </w:r>
      <w:r w:rsidRPr="1E367474">
        <w:rPr>
          <w:lang w:eastAsia="ko-KR"/>
        </w:rPr>
        <w:t>퀴즈페이지</w:t>
      </w:r>
      <w:r w:rsidRPr="1E367474">
        <w:rPr>
          <w:lang w:eastAsia="ko-KR"/>
        </w:rPr>
        <w:t xml:space="preserve"> </w:t>
      </w:r>
      <w:r w:rsidRPr="1E367474">
        <w:rPr>
          <w:lang w:eastAsia="ko-KR"/>
        </w:rPr>
        <w:t>수정</w:t>
      </w:r>
      <w:r w:rsidRPr="1E367474">
        <w:rPr>
          <w:lang w:eastAsia="ko-KR"/>
        </w:rPr>
        <w:t xml:space="preserve"> (</w:t>
      </w:r>
      <w:r w:rsidRPr="1E367474">
        <w:rPr>
          <w:lang w:eastAsia="ko-KR"/>
        </w:rPr>
        <w:t>히라가나</w:t>
      </w:r>
      <w:r w:rsidRPr="1E367474">
        <w:rPr>
          <w:lang w:eastAsia="ko-KR"/>
        </w:rPr>
        <w:t>)</w:t>
      </w:r>
    </w:p>
    <w:p w14:paraId="1841CABD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14:paraId="5324194F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14:paraId="0580BFB1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2BCDA3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245BD095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14:paraId="7309FE39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w14:paraId="2620EC30" w14:textId="77777777" w:rsidR="006249C1" w:rsidRDefault="006249C1" w:rsidP="006249C1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14:paraId="45483E4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47C1366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14:paraId="14E529AA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(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w14:paraId="0353F861" w14:textId="77777777" w:rsidR="006249C1" w:rsidRDefault="006249C1" w:rsidP="006249C1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AC4DD27" w14:textId="77777777" w:rsidR="006249C1" w:rsidRPr="00212594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서브페이지</w:t>
      </w:r>
      <w:r w:rsidR="004C69E4" w:rsidRPr="004C69E4"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작성</w:t>
      </w:r>
    </w:p>
    <w:p w14:paraId="0D91BEB2" w14:textId="77777777"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14:paraId="0C556758" w14:textId="77777777" w:rsidR="006249C1" w:rsidRPr="009A43FD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0C01B39F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w14:paraId="5FCE8917" w14:textId="77777777" w:rsidR="006249C1" w:rsidRDefault="006249C1" w:rsidP="006249C1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B6C66E3" w14:textId="77777777"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실행화면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C238241" w14:textId="77777777" w:rsidR="00C0480E" w:rsidRPr="006249C1" w:rsidRDefault="00C0480E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히라가나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가타카나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14:paraId="0AD9C6F4" w14:textId="77777777" w:rsidR="0006409D" w:rsidRPr="00E1361A" w:rsidRDefault="0006409D" w:rsidP="0006409D">
      <w:pPr>
        <w:rPr>
          <w:lang w:eastAsia="ko-KR"/>
        </w:rPr>
      </w:pPr>
    </w:p>
    <w:p w14:paraId="72CD769D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6BE7E338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</w:t>
      </w:r>
      <w:r w:rsidRPr="00A64C7C">
        <w:rPr>
          <w:lang w:eastAsia="ko-KR"/>
        </w:rPr>
        <w:t>3</w:t>
      </w:r>
      <w:r w:rsidRPr="00A64C7C">
        <w:rPr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2024.03.19/</w:t>
      </w:r>
      <w:r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깃허브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생성</w:t>
      </w:r>
      <w:r>
        <w:rPr>
          <w:rFonts w:hint="eastAsia"/>
          <w:b/>
          <w:lang w:eastAsia="ko-KR"/>
        </w:rPr>
        <w:t>)</w:t>
      </w:r>
    </w:p>
    <w:p w14:paraId="4B1F511A" w14:textId="77777777" w:rsidR="006249C1" w:rsidRPr="00373706" w:rsidRDefault="006249C1" w:rsidP="006249C1">
      <w:pPr>
        <w:ind w:left="720"/>
        <w:rPr>
          <w:b/>
          <w:lang w:eastAsia="ko-KR"/>
        </w:rPr>
      </w:pPr>
    </w:p>
    <w:p w14:paraId="2BFCE8FA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[4</w:t>
      </w:r>
      <w:r>
        <w:rPr>
          <w:rFonts w:hint="eastAsia"/>
          <w:b/>
          <w:lang w:eastAsia="ko-KR"/>
        </w:rPr>
        <w:t>주차</w:t>
      </w:r>
      <w:r>
        <w:rPr>
          <w:b/>
          <w:lang w:eastAsia="ko-KR"/>
        </w:rPr>
        <w:t>_2024.03.26/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14:paraId="3935B89F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w14:paraId="03D21288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14:paraId="7BB54116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14:paraId="558773F1" w14:textId="77777777" w:rsidR="006249C1" w:rsidRDefault="006249C1" w:rsidP="006249C1">
      <w:pPr>
        <w:ind w:left="1440" w:firstLineChars="367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14:paraId="23AB4004" w14:textId="77777777"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14:paraId="65F9C3DC" w14:textId="77777777" w:rsidR="006249C1" w:rsidRDefault="006249C1" w:rsidP="006249C1">
      <w:pPr>
        <w:rPr>
          <w:b/>
          <w:lang w:eastAsia="ko-KR"/>
        </w:rPr>
      </w:pPr>
    </w:p>
    <w:p w14:paraId="0AF979B4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[7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2024.04.16/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설계서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/ </w:t>
      </w:r>
    </w:p>
    <w:p w14:paraId="2AACDF62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메인페이지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14:paraId="760B821D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14:paraId="040A234B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w14:paraId="2395E357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14:paraId="271D20A4" w14:textId="77777777"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14:paraId="62E995F6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[9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2024.04.30/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>] – (</w:t>
      </w:r>
      <w:r>
        <w:rPr>
          <w:rFonts w:hint="eastAsia"/>
          <w:b/>
          <w:lang w:eastAsia="ko-KR"/>
        </w:rPr>
        <w:t>중간고사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끝난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)</w:t>
      </w:r>
    </w:p>
    <w:p w14:paraId="202225E7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b/>
          <w:lang w:eastAsia="ko-KR"/>
        </w:rPr>
        <w:t>–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14:paraId="709C8408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14:paraId="4372ED80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14:paraId="38D70FCE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14:paraId="10386FAD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선호님</w:t>
      </w:r>
      <w:r>
        <w:rPr>
          <w:b/>
          <w:lang w:eastAsia="ko-KR"/>
        </w:rPr>
        <w:t xml:space="preserve">– </w:t>
      </w:r>
    </w:p>
    <w:p w14:paraId="0D3C3FF3" w14:textId="0352863B" w:rsidR="006249C1" w:rsidRDefault="006249C1" w:rsidP="006249C1">
      <w:pPr>
        <w:ind w:firstLine="720"/>
        <w:rPr>
          <w:b/>
          <w:lang w:eastAsia="ko-KR"/>
        </w:rPr>
      </w:pPr>
      <w:r>
        <w:rPr>
          <w:b/>
          <w:lang w:eastAsia="ko-KR"/>
        </w:rPr>
        <w:t>[10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147AEB">
        <w:rPr>
          <w:b/>
          <w:lang w:eastAsia="ko-KR"/>
        </w:rPr>
        <w:t>2024</w:t>
      </w:r>
      <w:r>
        <w:rPr>
          <w:b/>
          <w:lang w:eastAsia="ko-KR"/>
        </w:rPr>
        <w:t>.05.07/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14:paraId="7A9EAF2F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C0480E">
        <w:rPr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w14:paraId="0C48C215" w14:textId="77777777"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C0480E">
        <w:rPr>
          <w:rFonts w:hint="eastAsia"/>
          <w:b/>
          <w:lang w:eastAsia="ko-KR"/>
        </w:rPr>
        <w:t>서브페이지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b/>
          <w:lang w:eastAsia="ko-KR"/>
        </w:rPr>
        <w:t>2</w:t>
      </w:r>
      <w:r w:rsidR="00C0480E">
        <w:rPr>
          <w:rFonts w:hint="eastAsia"/>
          <w:b/>
          <w:lang w:eastAsia="ko-KR"/>
        </w:rPr>
        <w:t>차작성</w:t>
      </w:r>
      <w:r w:rsidR="00C0480E"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14:paraId="3157CF36" w14:textId="77777777"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14:paraId="7E839144" w14:textId="77777777" w:rsidR="00C0480E" w:rsidRDefault="006249C1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14:paraId="630D9C93" w14:textId="4C00FE3C"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[11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147AEB">
        <w:rPr>
          <w:b/>
          <w:lang w:eastAsia="ko-KR"/>
        </w:rPr>
        <w:t>2024</w:t>
      </w:r>
      <w:r w:rsidR="00D66FF0">
        <w:rPr>
          <w:b/>
          <w:lang w:eastAsia="ko-KR"/>
        </w:rPr>
        <w:t>.05.14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14:paraId="3FE38B85" w14:textId="77777777"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</w:p>
    <w:p w14:paraId="589714CB" w14:textId="77777777" w:rsidR="00C0480E" w:rsidRDefault="00C0480E" w:rsidP="1E367474">
      <w:pPr>
        <w:ind w:left="720"/>
        <w:rPr>
          <w:b/>
          <w:bCs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/>
          <w:bCs/>
          <w:lang w:eastAsia="ko-KR"/>
        </w:rPr>
        <w:t>유진님</w:t>
      </w:r>
      <w:r w:rsidRPr="1E367474">
        <w:rPr>
          <w:b/>
          <w:bCs/>
          <w:lang w:eastAsia="ko-KR"/>
        </w:rPr>
        <w:t>-</w:t>
      </w:r>
      <w:r>
        <w:rPr>
          <w:b/>
          <w:lang w:eastAsia="ko-KR"/>
        </w:rPr>
        <w:tab/>
      </w:r>
      <w:r w:rsidRPr="1E367474">
        <w:rPr>
          <w:b/>
          <w:bCs/>
          <w:lang w:eastAsia="ko-KR"/>
        </w:rPr>
        <w:t>서브페이지</w:t>
      </w:r>
      <w:r w:rsidR="00D66FF0" w:rsidRPr="1E367474">
        <w:rPr>
          <w:b/>
          <w:bCs/>
          <w:lang w:eastAsia="ko-KR"/>
        </w:rPr>
        <w:t>완료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/>
          <w:bCs/>
          <w:lang w:eastAsia="ko-KR"/>
        </w:rPr>
        <w:t>은별님</w:t>
      </w:r>
      <w:r w:rsidRPr="1E367474">
        <w:rPr>
          <w:b/>
          <w:bCs/>
          <w:lang w:eastAsia="ko-KR"/>
        </w:rPr>
        <w:t>-</w:t>
      </w:r>
    </w:p>
    <w:p w14:paraId="252E0E27" w14:textId="77777777"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14:paraId="283C4FD3" w14:textId="77777777" w:rsidR="00C0480E" w:rsidRPr="0006409D" w:rsidRDefault="00C0480E" w:rsidP="00C0480E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14:paraId="4DE6FF2C" w14:textId="4B853128" w:rsidR="00C0480E" w:rsidRDefault="00C0480E" w:rsidP="00C0480E">
      <w:pPr>
        <w:ind w:firstLine="720"/>
        <w:rPr>
          <w:b/>
          <w:lang w:eastAsia="ko-KR"/>
        </w:rPr>
      </w:pPr>
      <w:r>
        <w:rPr>
          <w:b/>
          <w:lang w:eastAsia="ko-KR"/>
        </w:rPr>
        <w:t>[12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147AEB">
        <w:rPr>
          <w:b/>
          <w:lang w:eastAsia="ko-KR"/>
        </w:rPr>
        <w:t>2024</w:t>
      </w:r>
      <w:r w:rsidR="00D66FF0">
        <w:rPr>
          <w:b/>
          <w:lang w:eastAsia="ko-KR"/>
        </w:rPr>
        <w:t>.05.21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14:paraId="6C7DE237" w14:textId="77777777"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</w:p>
    <w:p w14:paraId="7C3A05D3" w14:textId="63641521" w:rsidR="00C0480E" w:rsidRDefault="00C0480E" w:rsidP="1E367474">
      <w:pPr>
        <w:ind w:left="720"/>
        <w:rPr>
          <w:b/>
          <w:bCs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/>
          <w:bCs/>
          <w:lang w:eastAsia="ko-KR"/>
        </w:rPr>
        <w:t>유진님</w:t>
      </w:r>
      <w:r w:rsidRPr="1E367474">
        <w:rPr>
          <w:b/>
          <w:bCs/>
          <w:lang w:eastAsia="ko-KR"/>
        </w:rPr>
        <w:t>-</w:t>
      </w:r>
      <w:r>
        <w:rPr>
          <w:b/>
          <w:lang w:eastAsia="ko-KR"/>
        </w:rPr>
        <w:tab/>
      </w:r>
      <w:r w:rsidR="00D66FF0" w:rsidRPr="1E367474">
        <w:rPr>
          <w:b/>
          <w:bCs/>
          <w:lang w:eastAsia="ko-KR"/>
        </w:rPr>
        <w:t>코드</w:t>
      </w:r>
      <w:r w:rsidR="00D66FF0" w:rsidRPr="1E367474">
        <w:rPr>
          <w:b/>
          <w:bCs/>
          <w:lang w:eastAsia="ko-KR"/>
        </w:rPr>
        <w:t xml:space="preserve"> </w:t>
      </w:r>
      <w:r w:rsidR="00D66FF0" w:rsidRPr="1E367474">
        <w:rPr>
          <w:b/>
          <w:bCs/>
          <w:lang w:eastAsia="ko-KR"/>
        </w:rPr>
        <w:t>검토</w:t>
      </w:r>
      <w:r w:rsidR="00D66FF0" w:rsidRPr="1E367474">
        <w:rPr>
          <w:b/>
          <w:bCs/>
          <w:lang w:eastAsia="ko-KR"/>
        </w:rPr>
        <w:t xml:space="preserve"> </w:t>
      </w:r>
      <w:r w:rsidR="00D66FF0" w:rsidRPr="1E367474">
        <w:rPr>
          <w:b/>
          <w:bCs/>
          <w:lang w:eastAsia="ko-KR"/>
        </w:rPr>
        <w:t>및</w:t>
      </w:r>
      <w:r w:rsidR="00D66FF0" w:rsidRPr="1E367474">
        <w:rPr>
          <w:b/>
          <w:bCs/>
          <w:lang w:eastAsia="ko-KR"/>
        </w:rPr>
        <w:t xml:space="preserve"> </w:t>
      </w:r>
      <w:r w:rsidR="00D66FF0" w:rsidRPr="1E367474">
        <w:rPr>
          <w:b/>
          <w:bCs/>
          <w:lang w:eastAsia="ko-KR"/>
        </w:rPr>
        <w:t>프로젝트</w:t>
      </w:r>
      <w:r w:rsidR="00D66FF0" w:rsidRPr="1E367474">
        <w:rPr>
          <w:b/>
          <w:bCs/>
          <w:lang w:eastAsia="ko-KR"/>
        </w:rPr>
        <w:t xml:space="preserve"> </w:t>
      </w:r>
      <w:r w:rsidR="00D66FF0" w:rsidRPr="1E367474">
        <w:rPr>
          <w:b/>
          <w:bCs/>
          <w:lang w:eastAsia="ko-KR"/>
        </w:rPr>
        <w:t>문서</w:t>
      </w:r>
      <w:r w:rsidR="00D66FF0" w:rsidRPr="1E367474">
        <w:rPr>
          <w:b/>
          <w:bCs/>
          <w:lang w:eastAsia="ko-KR"/>
        </w:rPr>
        <w:t xml:space="preserve"> </w:t>
      </w:r>
      <w:r w:rsidR="00D66FF0" w:rsidRPr="1E367474">
        <w:rPr>
          <w:b/>
          <w:bCs/>
          <w:lang w:eastAsia="ko-KR"/>
        </w:rPr>
        <w:t>수정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="00147AEB">
        <w:rPr>
          <w:b/>
          <w:lang w:eastAsia="ko-KR"/>
        </w:rPr>
        <w:t xml:space="preserve"> </w:t>
      </w:r>
      <w:r w:rsidRPr="1E367474">
        <w:rPr>
          <w:b/>
          <w:bCs/>
          <w:lang w:eastAsia="ko-KR"/>
        </w:rPr>
        <w:t>은별님</w:t>
      </w:r>
      <w:r w:rsidRPr="1E367474">
        <w:rPr>
          <w:b/>
          <w:bCs/>
          <w:lang w:eastAsia="ko-KR"/>
        </w:rPr>
        <w:t>-</w:t>
      </w:r>
    </w:p>
    <w:p w14:paraId="0D116CC4" w14:textId="77777777" w:rsidR="00C0480E" w:rsidRDefault="00C0480E" w:rsidP="00C0480E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14:paraId="4AAF0589" w14:textId="27CB71E4" w:rsidR="00C0480E" w:rsidRPr="0006409D" w:rsidRDefault="1E367474" w:rsidP="00C0480E">
      <w:pPr>
        <w:ind w:left="1440" w:firstLine="720"/>
        <w:rPr>
          <w:lang w:eastAsia="ko-KR"/>
        </w:rPr>
      </w:pPr>
      <w:r w:rsidRPr="1E367474">
        <w:rPr>
          <w:b/>
          <w:bCs/>
          <w:lang w:eastAsia="ko-KR"/>
        </w:rPr>
        <w:t>선호님</w:t>
      </w:r>
      <w:r w:rsidRPr="1E367474">
        <w:rPr>
          <w:b/>
          <w:bCs/>
          <w:lang w:eastAsia="ko-KR"/>
        </w:rPr>
        <w:t>–</w:t>
      </w:r>
    </w:p>
    <w:p w14:paraId="22F90899" w14:textId="00777651" w:rsidR="1E367474" w:rsidRDefault="1E367474" w:rsidP="1E367474">
      <w:pPr>
        <w:ind w:left="1440" w:firstLine="720"/>
        <w:rPr>
          <w:b/>
          <w:bCs/>
          <w:lang w:eastAsia="ko-KR"/>
        </w:rPr>
      </w:pPr>
      <w:r w:rsidRPr="1E367474">
        <w:rPr>
          <w:b/>
          <w:bCs/>
          <w:lang w:eastAsia="ko-KR"/>
        </w:rPr>
        <w:t>+[05.25/</w:t>
      </w:r>
      <w:r w:rsidRPr="1E367474">
        <w:rPr>
          <w:b/>
          <w:bCs/>
          <w:lang w:eastAsia="ko-KR"/>
        </w:rPr>
        <w:t>토</w:t>
      </w:r>
      <w:r w:rsidRPr="1E367474">
        <w:rPr>
          <w:b/>
          <w:bCs/>
          <w:lang w:eastAsia="ko-KR"/>
        </w:rPr>
        <w:t>]</w:t>
      </w:r>
      <w:r w:rsidRPr="1E367474">
        <w:rPr>
          <w:b/>
          <w:bCs/>
          <w:lang w:eastAsia="ko-KR"/>
        </w:rPr>
        <w:t>선호님</w:t>
      </w:r>
      <w:r w:rsidRPr="1E367474">
        <w:rPr>
          <w:b/>
          <w:bCs/>
          <w:lang w:eastAsia="ko-KR"/>
        </w:rPr>
        <w:t xml:space="preserve">– </w:t>
      </w:r>
      <w:r w:rsidRPr="1E367474">
        <w:rPr>
          <w:b/>
          <w:bCs/>
          <w:lang w:eastAsia="ko-KR"/>
        </w:rPr>
        <w:t>히라가나</w:t>
      </w:r>
      <w:r w:rsidRPr="1E367474">
        <w:rPr>
          <w:b/>
          <w:bCs/>
          <w:lang w:eastAsia="ko-KR"/>
        </w:rPr>
        <w:t xml:space="preserve"> </w:t>
      </w:r>
      <w:r w:rsidRPr="1E367474">
        <w:rPr>
          <w:b/>
          <w:bCs/>
          <w:lang w:eastAsia="ko-KR"/>
        </w:rPr>
        <w:t>퀴즈페이지</w:t>
      </w:r>
      <w:r w:rsidRPr="1E367474">
        <w:rPr>
          <w:b/>
          <w:bCs/>
          <w:lang w:eastAsia="ko-KR"/>
        </w:rPr>
        <w:t xml:space="preserve"> </w:t>
      </w:r>
      <w:r w:rsidRPr="1E367474">
        <w:rPr>
          <w:b/>
          <w:bCs/>
          <w:lang w:eastAsia="ko-KR"/>
        </w:rPr>
        <w:t>코드</w:t>
      </w:r>
      <w:r w:rsidRPr="1E367474">
        <w:rPr>
          <w:b/>
          <w:bCs/>
          <w:lang w:eastAsia="ko-KR"/>
        </w:rPr>
        <w:t xml:space="preserve"> </w:t>
      </w:r>
      <w:r w:rsidRPr="1E367474">
        <w:rPr>
          <w:b/>
          <w:bCs/>
          <w:lang w:eastAsia="ko-KR"/>
        </w:rPr>
        <w:t>검토</w:t>
      </w:r>
      <w:r w:rsidRPr="1E367474">
        <w:rPr>
          <w:b/>
          <w:bCs/>
          <w:lang w:eastAsia="ko-KR"/>
        </w:rPr>
        <w:t xml:space="preserve"> </w:t>
      </w:r>
      <w:r w:rsidRPr="1E367474">
        <w:rPr>
          <w:b/>
          <w:bCs/>
          <w:lang w:eastAsia="ko-KR"/>
        </w:rPr>
        <w:t>및</w:t>
      </w:r>
      <w:r w:rsidRPr="1E367474">
        <w:rPr>
          <w:b/>
          <w:bCs/>
          <w:lang w:eastAsia="ko-KR"/>
        </w:rPr>
        <w:t xml:space="preserve"> </w:t>
      </w:r>
      <w:r w:rsidRPr="1E367474">
        <w:rPr>
          <w:b/>
          <w:bCs/>
          <w:lang w:eastAsia="ko-KR"/>
        </w:rPr>
        <w:t>수정</w:t>
      </w:r>
    </w:p>
    <w:p w14:paraId="0202A552" w14:textId="50C758BF" w:rsidR="00147AEB" w:rsidRDefault="00147AEB" w:rsidP="00147AEB">
      <w:pPr>
        <w:ind w:firstLineChars="400" w:firstLine="785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[13</w:t>
      </w:r>
      <w:r>
        <w:rPr>
          <w:rFonts w:hint="eastAsia"/>
          <w:b/>
          <w:bCs/>
          <w:lang w:eastAsia="ko-KR"/>
        </w:rPr>
        <w:t>주차</w:t>
      </w:r>
      <w:r>
        <w:rPr>
          <w:rFonts w:hint="eastAsia"/>
          <w:b/>
          <w:bCs/>
          <w:lang w:eastAsia="ko-KR"/>
        </w:rPr>
        <w:t>_2024.05.28/</w:t>
      </w:r>
      <w:r>
        <w:rPr>
          <w:rFonts w:hint="eastAsia"/>
          <w:b/>
          <w:bCs/>
          <w:lang w:eastAsia="ko-KR"/>
        </w:rPr>
        <w:t>화</w:t>
      </w:r>
      <w:r>
        <w:rPr>
          <w:rFonts w:hint="eastAsia"/>
          <w:b/>
          <w:bCs/>
          <w:lang w:eastAsia="ko-KR"/>
        </w:rPr>
        <w:t>]</w:t>
      </w:r>
    </w:p>
    <w:p w14:paraId="23CD4874" w14:textId="285A4EFD" w:rsidR="00147AEB" w:rsidRDefault="00147AEB" w:rsidP="00147AEB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 xml:space="preserve"> </w:t>
      </w:r>
    </w:p>
    <w:p w14:paraId="15615BE4" w14:textId="2600D918" w:rsidR="00147AEB" w:rsidRDefault="00147AEB" w:rsidP="00147AEB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14:paraId="530EF3D2" w14:textId="0253E1F2" w:rsidR="00147AEB" w:rsidRDefault="00147AEB" w:rsidP="00147AEB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가카타나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퀴즈페이지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코드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bookmarkStart w:id="0" w:name="_GoBack"/>
      <w:bookmarkEnd w:id="0"/>
    </w:p>
    <w:p w14:paraId="7FACAFC1" w14:textId="77777777" w:rsidR="00147AEB" w:rsidRDefault="00147AEB" w:rsidP="00147AEB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14:paraId="30A8B11D" w14:textId="77777777" w:rsidR="00147AEB" w:rsidRDefault="00147AEB" w:rsidP="00147AEB">
      <w:pPr>
        <w:ind w:firstLineChars="400" w:firstLine="800"/>
        <w:rPr>
          <w:rFonts w:hint="eastAsia"/>
          <w:lang w:eastAsia="ko-KR"/>
        </w:rPr>
      </w:pPr>
    </w:p>
    <w:p w14:paraId="5023141B" w14:textId="77777777" w:rsidR="00C0480E" w:rsidRPr="00C0480E" w:rsidRDefault="00C0480E" w:rsidP="00C0480E">
      <w:pPr>
        <w:ind w:left="1440" w:firstLine="720"/>
        <w:rPr>
          <w:b/>
          <w:lang w:eastAsia="ko-KR"/>
        </w:rPr>
      </w:pPr>
    </w:p>
    <w:p w14:paraId="70460BB0" w14:textId="77777777"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14:paraId="39FD5F01" w14:textId="77777777"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14:paraId="1F3B1409" w14:textId="77777777" w:rsidR="000632BC" w:rsidRPr="000632BC" w:rsidRDefault="000632BC" w:rsidP="000632BC">
      <w:pPr>
        <w:ind w:left="720"/>
        <w:rPr>
          <w:i/>
          <w:lang w:eastAsia="ko-KR"/>
        </w:rPr>
      </w:pPr>
    </w:p>
    <w:p w14:paraId="562C75D1" w14:textId="77777777" w:rsidR="0006409D" w:rsidRPr="00A96A22" w:rsidRDefault="0006409D" w:rsidP="0006409D">
      <w:pPr>
        <w:rPr>
          <w:lang w:eastAsia="ko-KR"/>
        </w:rPr>
      </w:pPr>
    </w:p>
    <w:p w14:paraId="2D9D3683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r>
        <w:rPr>
          <w:rFonts w:hint="eastAsia"/>
          <w:lang w:eastAsia="ko-KR"/>
        </w:rPr>
        <w:t>기능정의</w:t>
      </w:r>
      <w:r>
        <w:rPr>
          <w:rFonts w:hint="eastAsia"/>
          <w:lang w:eastAsia="ko-KR"/>
        </w:rPr>
        <w:t>)</w:t>
      </w:r>
    </w:p>
    <w:p w14:paraId="357FDFD3" w14:textId="77777777"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="00C0480E">
        <w:rPr>
          <w:i/>
          <w:lang w:eastAsia="ko-KR"/>
        </w:rPr>
        <w:t xml:space="preserve"> 4</w:t>
      </w:r>
      <w:r w:rsidR="00C0480E">
        <w:rPr>
          <w:rFonts w:hint="eastAsia"/>
          <w:i/>
          <w:lang w:eastAsia="ko-KR"/>
        </w:rPr>
        <w:t>지선다형</w:t>
      </w:r>
      <w:r w:rsidR="00C0480E">
        <w:rPr>
          <w:rFonts w:hint="eastAsia"/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퀴즈로</w:t>
      </w:r>
      <w:r w:rsidR="00C0480E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알맞거나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맞추면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바로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정답을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있고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퀴즈의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끝에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</w:t>
      </w:r>
      <w:r w:rsidR="00C0480E">
        <w:rPr>
          <w:rFonts w:hint="eastAsia"/>
          <w:i/>
          <w:lang w:eastAsia="ko-KR"/>
        </w:rPr>
        <w:t>여</w:t>
      </w:r>
      <w:r w:rsidR="00C0480E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얼마나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틀렸는지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확인하며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14:paraId="664355AD" w14:textId="77777777" w:rsidR="0006409D" w:rsidRPr="00AA1D0B" w:rsidRDefault="0006409D" w:rsidP="0006409D">
      <w:pPr>
        <w:rPr>
          <w:lang w:eastAsia="ko-KR"/>
        </w:rPr>
      </w:pPr>
    </w:p>
    <w:p w14:paraId="2363DC86" w14:textId="77777777"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14:paraId="1A965116" w14:textId="77777777" w:rsidR="0006409D" w:rsidRPr="0006409D" w:rsidRDefault="0006409D" w:rsidP="0006409D"/>
    <w:p w14:paraId="45D90E2E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14:paraId="7DF4E37C" w14:textId="77777777" w:rsidR="0006409D" w:rsidRPr="0006409D" w:rsidRDefault="0006409D" w:rsidP="0006409D">
      <w:pPr>
        <w:rPr>
          <w:lang w:eastAsia="ko-KR"/>
        </w:rPr>
      </w:pPr>
    </w:p>
    <w:p w14:paraId="148AC920" w14:textId="77777777"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실행결과화면</w:t>
      </w:r>
    </w:p>
    <w:p w14:paraId="44FB30F8" w14:textId="77777777" w:rsidR="0006409D" w:rsidRPr="0006409D" w:rsidRDefault="0006409D" w:rsidP="0006409D">
      <w:pPr>
        <w:rPr>
          <w:lang w:eastAsia="ko-KR"/>
        </w:rPr>
      </w:pPr>
    </w:p>
    <w:p w14:paraId="63141B2A" w14:textId="77777777"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14:paraId="2B836881" w14:textId="77777777"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>Rational Unified Process(Rational Unified Process)</w:t>
      </w:r>
    </w:p>
    <w:p w14:paraId="7F78E6C8" w14:textId="77777777"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</w:p>
    <w:sectPr w:rsidR="009E0CA4" w:rsidRPr="0006409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8C39F" w14:textId="77777777" w:rsidR="00324002" w:rsidRDefault="00324002">
      <w:pPr>
        <w:spacing w:line="240" w:lineRule="auto"/>
      </w:pPr>
      <w:r>
        <w:separator/>
      </w:r>
    </w:p>
  </w:endnote>
  <w:endnote w:type="continuationSeparator" w:id="0">
    <w:p w14:paraId="76F4D5AA" w14:textId="77777777" w:rsidR="00324002" w:rsidRDefault="00324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4BA73E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367474" w14:paraId="0D28C430" w14:textId="77777777" w:rsidTr="1E367474">
      <w:trPr>
        <w:trHeight w:val="300"/>
      </w:trPr>
      <w:tc>
        <w:tcPr>
          <w:tcW w:w="3120" w:type="dxa"/>
        </w:tcPr>
        <w:p w14:paraId="0608E204" w14:textId="525429B3" w:rsidR="1E367474" w:rsidRDefault="1E367474" w:rsidP="1E367474">
          <w:pPr>
            <w:pStyle w:val="a6"/>
            <w:ind w:left="-115"/>
          </w:pPr>
        </w:p>
      </w:tc>
      <w:tc>
        <w:tcPr>
          <w:tcW w:w="3120" w:type="dxa"/>
        </w:tcPr>
        <w:p w14:paraId="58275F43" w14:textId="4C833B07" w:rsidR="1E367474" w:rsidRDefault="1E367474" w:rsidP="1E367474">
          <w:pPr>
            <w:pStyle w:val="a6"/>
            <w:jc w:val="center"/>
          </w:pPr>
        </w:p>
      </w:tc>
      <w:tc>
        <w:tcPr>
          <w:tcW w:w="3120" w:type="dxa"/>
        </w:tcPr>
        <w:p w14:paraId="5C66F690" w14:textId="203A4757" w:rsidR="1E367474" w:rsidRDefault="1E367474" w:rsidP="1E367474">
          <w:pPr>
            <w:pStyle w:val="a6"/>
            <w:ind w:right="-115"/>
            <w:jc w:val="right"/>
          </w:pPr>
        </w:p>
      </w:tc>
    </w:tr>
  </w:tbl>
  <w:p w14:paraId="4C027DDC" w14:textId="54D9CC32" w:rsidR="1E367474" w:rsidRDefault="1E367474" w:rsidP="1E36747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1C8DDA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E7002E" w14:textId="77777777" w:rsidR="009E0CA4" w:rsidRDefault="00CD2D83">
          <w:pPr>
            <w:ind w:right="360"/>
          </w:pPr>
          <w:r>
            <w:rPr>
              <w:rFonts w:hint="eastAsia"/>
              <w:lang w:eastAsia="ko-KR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E1AB5E" w14:textId="77777777" w:rsidR="009E0CA4" w:rsidRDefault="009E0CA4" w:rsidP="00CD2D83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fldSimple w:instr=" DOCPROPERTY &quot;Company&quot;  \* MERGEFORMAT ">
            <w:r w:rsidR="00824C1C">
              <w:t>&lt;</w:t>
            </w:r>
            <w:r w:rsidR="00CD2D83">
              <w:rPr>
                <w:rFonts w:hint="eastAsia"/>
                <w:lang w:eastAsia="ko-KR"/>
              </w:rPr>
              <w:t>유한대학교</w:t>
            </w:r>
            <w:r w:rsidR="00824C1C">
              <w:t>&gt;</w:t>
            </w:r>
          </w:fldSimple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118C6" w14:textId="617F22F8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47AEB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16287F21" w14:textId="77777777" w:rsidR="009E0CA4" w:rsidRDefault="009E0CA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831B3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5286B" w14:textId="77777777" w:rsidR="00324002" w:rsidRDefault="00324002">
      <w:pPr>
        <w:spacing w:line="240" w:lineRule="auto"/>
      </w:pPr>
      <w:r>
        <w:separator/>
      </w:r>
    </w:p>
  </w:footnote>
  <w:footnote w:type="continuationSeparator" w:id="0">
    <w:p w14:paraId="5D6F43CD" w14:textId="77777777" w:rsidR="00324002" w:rsidRDefault="00324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542E" w14:textId="77777777" w:rsidR="009E0CA4" w:rsidRDefault="009E0CA4">
    <w:pPr>
      <w:rPr>
        <w:sz w:val="24"/>
      </w:rPr>
    </w:pPr>
  </w:p>
  <w:p w14:paraId="3041E394" w14:textId="77777777" w:rsidR="009E0CA4" w:rsidRDefault="009E0CA4">
    <w:pPr>
      <w:pBdr>
        <w:top w:val="single" w:sz="6" w:space="1" w:color="auto"/>
      </w:pBdr>
      <w:rPr>
        <w:sz w:val="24"/>
      </w:rPr>
    </w:pPr>
  </w:p>
  <w:p w14:paraId="64D49104" w14:textId="77777777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r w:rsidR="00CD2D83">
      <w:rPr>
        <w:rFonts w:ascii="Arial" w:hAnsi="Arial" w:hint="eastAsia"/>
        <w:b/>
        <w:sz w:val="36"/>
        <w:lang w:eastAsia="ko-KR"/>
      </w:rPr>
      <w:t>기엽조</w:t>
    </w:r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22B00AE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42C6D796" w14:textId="77777777"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51181F5" w14:textId="77777777" w:rsidTr="1E367474">
      <w:tc>
        <w:tcPr>
          <w:tcW w:w="6379" w:type="dxa"/>
        </w:tcPr>
        <w:p w14:paraId="5AAEB9F5" w14:textId="2BA2B9DF"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1573E1">
            <w:rPr>
              <w:rFonts w:hint="eastAsia"/>
              <w:lang w:eastAsia="ko-KR"/>
            </w:rPr>
            <w:t>이용</w:t>
          </w:r>
          <w:r w:rsidR="00CD2D83">
            <w:rPr>
              <w:rFonts w:hint="eastAsia"/>
              <w:lang w:eastAsia="ko-KR"/>
            </w:rPr>
            <w:t>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01F35559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&lt;1.1</w:t>
          </w:r>
          <w:r>
            <w:t>&gt;</w:t>
          </w:r>
        </w:p>
      </w:tc>
    </w:tr>
    <w:tr w:rsidR="009E0CA4" w14:paraId="5234FCE5" w14:textId="77777777" w:rsidTr="1E367474">
      <w:tc>
        <w:tcPr>
          <w:tcW w:w="6379" w:type="dxa"/>
        </w:tcPr>
        <w:p w14:paraId="0AA2F235" w14:textId="77777777" w:rsidR="009E0CA4" w:rsidRDefault="00E2519A">
          <w:fldSimple w:instr="TITLE  \* MERGEFORMAT">
            <w:r w:rsidR="00824C1C">
              <w:t>Software Requirements Specification</w:t>
            </w:r>
          </w:fldSimple>
        </w:p>
      </w:tc>
      <w:tc>
        <w:tcPr>
          <w:tcW w:w="3179" w:type="dxa"/>
        </w:tcPr>
        <w:p w14:paraId="24C4CE2E" w14:textId="3523A118" w:rsidR="009E0CA4" w:rsidRDefault="001573E1" w:rsidP="00CD2D83">
          <w:r>
            <w:t xml:space="preserve">  Date:  &lt;2024/05/28</w:t>
          </w:r>
          <w:r w:rsidR="1E367474">
            <w:t>&gt;</w:t>
          </w:r>
        </w:p>
      </w:tc>
    </w:tr>
    <w:tr w:rsidR="009E0CA4" w14:paraId="5C270E0A" w14:textId="77777777" w:rsidTr="1E367474">
      <w:tc>
        <w:tcPr>
          <w:tcW w:w="9558" w:type="dxa"/>
          <w:gridSpan w:val="2"/>
        </w:tcPr>
        <w:p w14:paraId="3375AFC6" w14:textId="6552F9B1" w:rsidR="009E0CA4" w:rsidRDefault="1E367474" w:rsidP="001F0FA8">
          <w:r>
            <w:t>&lt;</w:t>
          </w:r>
          <w:r w:rsidRPr="1E367474">
            <w:rPr>
              <w:lang w:eastAsia="ko-KR"/>
            </w:rPr>
            <w:t>기엽조</w:t>
          </w:r>
          <w:r w:rsidRPr="1E367474">
            <w:rPr>
              <w:lang w:eastAsia="ko-KR"/>
            </w:rPr>
            <w:t>_</w:t>
          </w:r>
          <w:r w:rsidRPr="1E367474">
            <w:rPr>
              <w:lang w:eastAsia="ko-KR"/>
            </w:rPr>
            <w:t>기획서</w:t>
          </w:r>
          <w:r w:rsidRPr="1E367474">
            <w:rPr>
              <w:lang w:eastAsia="ko-KR"/>
            </w:rPr>
            <w:t>-</w:t>
          </w:r>
          <w:r w:rsidR="001573E1">
            <w:rPr>
              <w:lang w:eastAsia="ko-KR"/>
            </w:rPr>
            <w:t>김</w:t>
          </w:r>
          <w:r w:rsidR="001573E1">
            <w:rPr>
              <w:rFonts w:hint="eastAsia"/>
              <w:lang w:eastAsia="ko-KR"/>
            </w:rPr>
            <w:t>강훈</w:t>
          </w:r>
          <w:r w:rsidR="001573E1">
            <w:rPr>
              <w:lang w:eastAsia="ko-KR"/>
            </w:rPr>
            <w:t>(20240528</w:t>
          </w:r>
          <w:r w:rsidRPr="1E367474">
            <w:rPr>
              <w:lang w:eastAsia="ko-KR"/>
            </w:rPr>
            <w:t>)</w:t>
          </w:r>
          <w:r>
            <w:t xml:space="preserve"> &gt;</w:t>
          </w:r>
        </w:p>
      </w:tc>
    </w:tr>
  </w:tbl>
  <w:p w14:paraId="5BE93A62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03A5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47AEB"/>
    <w:rsid w:val="001573E1"/>
    <w:rsid w:val="001614B1"/>
    <w:rsid w:val="001F0FA8"/>
    <w:rsid w:val="00324002"/>
    <w:rsid w:val="00383EBA"/>
    <w:rsid w:val="003922A0"/>
    <w:rsid w:val="004C69E4"/>
    <w:rsid w:val="004D0031"/>
    <w:rsid w:val="00550ADF"/>
    <w:rsid w:val="005C489B"/>
    <w:rsid w:val="006249C1"/>
    <w:rsid w:val="00637231"/>
    <w:rsid w:val="007471C7"/>
    <w:rsid w:val="00824C1C"/>
    <w:rsid w:val="00844C09"/>
    <w:rsid w:val="009C6B10"/>
    <w:rsid w:val="009E0CA4"/>
    <w:rsid w:val="00A96A22"/>
    <w:rsid w:val="00AA1D0B"/>
    <w:rsid w:val="00B73521"/>
    <w:rsid w:val="00BF1696"/>
    <w:rsid w:val="00C0480E"/>
    <w:rsid w:val="00CD2D83"/>
    <w:rsid w:val="00D61852"/>
    <w:rsid w:val="00D66FF0"/>
    <w:rsid w:val="00E1361A"/>
    <w:rsid w:val="00E2519A"/>
    <w:rsid w:val="00F55D26"/>
    <w:rsid w:val="00FD7551"/>
    <w:rsid w:val="1E3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D43CD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A30F-FCB5-4241-A499-18566E6C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25</TotalTime>
  <Pages>7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5</cp:revision>
  <cp:lastPrinted>1899-12-31T15:00:00Z</cp:lastPrinted>
  <dcterms:created xsi:type="dcterms:W3CDTF">2024-05-21T04:17:00Z</dcterms:created>
  <dcterms:modified xsi:type="dcterms:W3CDTF">2024-05-28T06:03:00Z</dcterms:modified>
</cp:coreProperties>
</file>