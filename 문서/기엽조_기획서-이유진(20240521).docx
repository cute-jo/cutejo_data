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F55D26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&lt;1.1</w:t>
      </w:r>
      <w:r w:rsidR="009E0CA4">
        <w:rPr>
          <w:sz w:val="28"/>
          <w:lang w:eastAsia="ko-KR"/>
        </w:rPr>
        <w:t>&gt;</w:t>
      </w:r>
    </w:p>
    <w:p w:rsidR="009E0CA4" w:rsidRDefault="009E0CA4">
      <w:pPr>
        <w:pStyle w:val="a3"/>
        <w:rPr>
          <w:sz w:val="28"/>
          <w:lang w:eastAsia="ko-KR"/>
        </w:rPr>
      </w:pPr>
    </w:p>
    <w:p w:rsidR="009E0CA4" w:rsidRDefault="009E0CA4">
      <w:pPr>
        <w:jc w:val="right"/>
        <w:rPr>
          <w:lang w:eastAsia="ko-KR"/>
        </w:rPr>
      </w:pPr>
    </w:p>
    <w:p w:rsidR="009E0CA4" w:rsidRPr="00CD2D83" w:rsidRDefault="00F55D26" w:rsidP="00CD2D83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2024.05.21</w:t>
      </w: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C0480E">
        <w:rPr>
          <w:rFonts w:hint="eastAsia"/>
          <w:lang w:eastAsia="ko-KR"/>
        </w:rPr>
        <w:t>이유진</w:t>
      </w:r>
      <w:r>
        <w:rPr>
          <w:lang w:eastAsia="ko-KR"/>
        </w:rPr>
        <w:t xml:space="preserve"> 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 </w:t>
      </w:r>
      <w:r w:rsidR="00B73521">
        <w:rPr>
          <w:rFonts w:hint="eastAsia"/>
          <w:lang w:eastAsia="ko-KR"/>
        </w:rPr>
        <w:t>고은별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0480E">
        <w:rPr>
          <w:rFonts w:hint="eastAsia"/>
          <w:lang w:eastAsia="ko-KR"/>
        </w:rPr>
        <w:t>김아름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CD2D83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r w:rsidR="001F0FA8"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이유진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:rsidR="009E0CA4" w:rsidRDefault="009E0CA4" w:rsidP="006249C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Pr="00CD2D83" w:rsidRDefault="00CD2D83" w:rsidP="00624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fldSimple w:instr=" TITLE  \* MERGEFORMAT ">
        <w:r w:rsidR="00824C1C">
          <w:t>Software Requirements Specification</w:t>
        </w:r>
      </w:fldSimple>
      <w:r>
        <w:t xml:space="preserve"> </w:t>
      </w:r>
    </w:p>
    <w:p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</w:t>
      </w:r>
      <w:r w:rsidR="00C0480E">
        <w:rPr>
          <w:rFonts w:hint="eastAsia"/>
        </w:rPr>
        <w:t xml:space="preserve"> </w:t>
      </w:r>
      <w:r w:rsidRPr="00B73521">
        <w:rPr>
          <w:rFonts w:hint="eastAsia"/>
        </w:rPr>
        <w:t xml:space="preserve">안에 많은 걸 배울 수 있도록 히라가나와 </w:t>
      </w:r>
      <w:r w:rsidR="00C0480E">
        <w:rPr>
          <w:rFonts w:hint="eastAsia"/>
        </w:rPr>
        <w:t>가</w:t>
      </w:r>
      <w:r w:rsidRPr="00B73521">
        <w:rPr>
          <w:rFonts w:hint="eastAsia"/>
        </w:rPr>
        <w:t>타카나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가</w:t>
      </w:r>
      <w:r w:rsidRPr="00D61852">
        <w:rPr>
          <w:rFonts w:hint="eastAsia"/>
          <w:i/>
          <w:lang w:eastAsia="ko-KR"/>
        </w:rPr>
        <w:t>타카나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:rsidR="00B73521" w:rsidRPr="00B73521" w:rsidRDefault="00B73521" w:rsidP="00B73521">
      <w:pPr>
        <w:rPr>
          <w:lang w:eastAsia="ko-KR"/>
        </w:rPr>
      </w:pPr>
    </w:p>
    <w:p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:rsidR="00CD2D83" w:rsidRPr="00CD2D83" w:rsidRDefault="00CD2D83" w:rsidP="00CD2D83">
      <w:pPr>
        <w:rPr>
          <w:lang w:eastAsia="ko-KR"/>
        </w:rPr>
      </w:pPr>
    </w:p>
    <w:p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:rsidR="00CD2D83" w:rsidRPr="00CD2D83" w:rsidRDefault="00CD2D83" w:rsidP="00CD2D83"/>
    <w:p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가타카나를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가타카나만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r w:rsidRPr="00AD2AA8">
        <w:rPr>
          <w:rFonts w:hint="eastAsia"/>
        </w:rPr>
        <w:t>오십음</w:t>
      </w:r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r w:rsidRPr="00AD2AA8">
        <w:rPr>
          <w:rFonts w:hint="eastAsia"/>
        </w:rPr>
        <w:t>가타카나를 얼마나 습득하였는지 퍼센트로 확인할 수 있도록 되어 있습니다</w:t>
      </w:r>
      <w:r w:rsidR="009E0CA4">
        <w:t xml:space="preserve"> 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시작화면에서 히라가나와 가타카나를 각각 선택할 수 있으며, 히라가나를 선택하면 히라가나 퀴즈를 가타카나를 선택하면 가타카나 퀴즈를 풀도록 하며, 히라가나와 가타카나를 배우도록 합니다.</w:t>
      </w:r>
    </w:p>
    <w:p w:rsidR="0006409D" w:rsidRPr="00D61852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김강훈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6249C1" w:rsidRDefault="006249C1" w:rsidP="00E1361A">
      <w:pPr>
        <w:ind w:left="720"/>
        <w:rPr>
          <w:i/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w:rsidR="006249C1" w:rsidRDefault="006249C1" w:rsidP="006249C1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(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w:rsidR="006249C1" w:rsidRDefault="006249C1" w:rsidP="006249C1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Pr="00212594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서브페이지</w:t>
      </w:r>
      <w:r w:rsidR="004C69E4" w:rsidRPr="004C69E4"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6249C1" w:rsidRPr="009A43FD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w:rsidR="006249C1" w:rsidRDefault="006249C1" w:rsidP="006249C1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실행화면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C0480E" w:rsidRPr="006249C1" w:rsidRDefault="00C0480E" w:rsidP="006249C1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히라가나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가타카나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:rsidR="0006409D" w:rsidRPr="00E1361A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</w:t>
      </w:r>
      <w:r w:rsidRPr="00A64C7C">
        <w:rPr>
          <w:lang w:eastAsia="ko-KR"/>
        </w:rPr>
        <w:t>3</w:t>
      </w:r>
      <w:r w:rsidRPr="00A64C7C">
        <w:rPr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2024.03.19/</w:t>
      </w:r>
      <w:r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깃허브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생성</w:t>
      </w:r>
      <w:r>
        <w:rPr>
          <w:rFonts w:hint="eastAsia"/>
          <w:b/>
          <w:lang w:eastAsia="ko-KR"/>
        </w:rPr>
        <w:t>)</w:t>
      </w:r>
    </w:p>
    <w:p w:rsidR="006249C1" w:rsidRPr="00373706" w:rsidRDefault="006249C1" w:rsidP="006249C1">
      <w:pPr>
        <w:ind w:left="720"/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[4</w:t>
      </w:r>
      <w:r>
        <w:rPr>
          <w:rFonts w:hint="eastAsia"/>
          <w:b/>
          <w:lang w:eastAsia="ko-KR"/>
        </w:rPr>
        <w:t>주차</w:t>
      </w:r>
      <w:r>
        <w:rPr>
          <w:b/>
          <w:lang w:eastAsia="ko-KR"/>
        </w:rPr>
        <w:t>_2024.03.26/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1440" w:firstLineChars="367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[7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2024.04.16/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설계서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/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메인페이지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[9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2024.04.30/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>] – (</w:t>
      </w:r>
      <w:r>
        <w:rPr>
          <w:rFonts w:hint="eastAsia"/>
          <w:b/>
          <w:lang w:eastAsia="ko-KR"/>
        </w:rPr>
        <w:t>중간고사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끝난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)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b/>
          <w:lang w:eastAsia="ko-KR"/>
        </w:rPr>
        <w:t>–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6249C1" w:rsidRDefault="006249C1" w:rsidP="006249C1">
      <w:pPr>
        <w:ind w:firstLine="720"/>
        <w:rPr>
          <w:b/>
          <w:lang w:eastAsia="ko-KR"/>
        </w:rPr>
      </w:pPr>
      <w:r>
        <w:rPr>
          <w:b/>
          <w:lang w:eastAsia="ko-KR"/>
        </w:rPr>
        <w:t>[10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4042.05.07/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C0480E">
        <w:rPr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C0480E">
        <w:rPr>
          <w:rFonts w:hint="eastAsia"/>
          <w:b/>
          <w:lang w:eastAsia="ko-KR"/>
        </w:rPr>
        <w:t>서브페이지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b/>
          <w:lang w:eastAsia="ko-KR"/>
        </w:rPr>
        <w:t>2</w:t>
      </w:r>
      <w:r w:rsidR="00C0480E">
        <w:rPr>
          <w:rFonts w:hint="eastAsia"/>
          <w:b/>
          <w:lang w:eastAsia="ko-KR"/>
        </w:rPr>
        <w:t>차작성</w:t>
      </w:r>
      <w:r w:rsidR="00C0480E"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C0480E" w:rsidRDefault="006249C1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[11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4042.05.14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</w:p>
    <w:p w:rsidR="00C0480E" w:rsidRDefault="00C0480E" w:rsidP="00C0480E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서브페이지</w:t>
      </w:r>
      <w:r w:rsidR="00D66FF0">
        <w:rPr>
          <w:rFonts w:hint="eastAsia"/>
          <w:b/>
          <w:lang w:eastAsia="ko-KR"/>
        </w:rPr>
        <w:t>완료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="00D66FF0"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C0480E" w:rsidRPr="0006409D" w:rsidRDefault="00C0480E" w:rsidP="00C0480E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[12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4042.05.21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</w:p>
    <w:p w:rsidR="00C0480E" w:rsidRDefault="00C0480E" w:rsidP="00C0480E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bookmarkStart w:id="0" w:name="_GoBack"/>
      <w:bookmarkEnd w:id="0"/>
    </w:p>
    <w:p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C0480E" w:rsidRPr="0006409D" w:rsidRDefault="00C0480E" w:rsidP="00C0480E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:rsidR="00C0480E" w:rsidRPr="00C0480E" w:rsidRDefault="00C0480E" w:rsidP="00C0480E">
      <w:pPr>
        <w:ind w:left="1440" w:firstLine="720"/>
        <w:rPr>
          <w:rFonts w:hint="eastAsia"/>
          <w:b/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:rsidR="000632BC" w:rsidRPr="000632BC" w:rsidRDefault="000632BC" w:rsidP="000632BC">
      <w:pPr>
        <w:ind w:left="720"/>
        <w:rPr>
          <w:i/>
          <w:lang w:eastAsia="ko-KR"/>
        </w:rPr>
      </w:pPr>
      <w:r>
        <w:rPr>
          <w:rFonts w:hint="eastAsia"/>
          <w:i/>
          <w:noProof/>
          <w:lang w:eastAsia="ko-KR"/>
        </w:rPr>
        <w:drawing>
          <wp:inline distT="0" distB="0" distL="0" distR="0" wp14:anchorId="799626E3" wp14:editId="105EC64F">
            <wp:extent cx="2327910" cy="330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40513_0826141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91" cy="33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lang w:eastAsia="ko-KR"/>
        </w:rPr>
        <w:drawing>
          <wp:inline distT="0" distB="0" distL="0" distR="0">
            <wp:extent cx="2543175" cy="3609975"/>
            <wp:effectExtent l="0" t="0" r="9525" b="9525"/>
            <wp:docPr id="3" name="그림 3" descr="C:\Users\YUHAN\AppData\Local\Microsoft\Windows\INetCache\Content.Word\KakaoTalk_20240513_0826141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HAN\AppData\Local\Microsoft\Windows\INetCache\Content.Word\KakaoTalk_20240513_082614103_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BCDA483" wp14:editId="0B2CFDF9">
            <wp:extent cx="2399665" cy="3403162"/>
            <wp:effectExtent l="0" t="0" r="635" b="6985"/>
            <wp:docPr id="2" name="그림 2" descr="C:\Users\YUHAN\AppData\Local\Microsoft\Windows\INetCache\Content.Word\KakaoTalk_20240513_08261410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HAN\AppData\Local\Microsoft\Windows\INetCache\Content.Word\KakaoTalk_20240513_082614103_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49" cy="34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0E">
        <w:rPr>
          <w:i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82pt">
            <v:imagedata r:id="rId13" o:title="KakaoTalk_20240513_082614103_03"/>
          </v:shape>
        </w:pict>
      </w:r>
    </w:p>
    <w:p w:rsidR="0006409D" w:rsidRPr="00A96A22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r>
        <w:rPr>
          <w:rFonts w:hint="eastAsia"/>
          <w:lang w:eastAsia="ko-KR"/>
        </w:rPr>
        <w:t>기능정의</w:t>
      </w:r>
      <w:r>
        <w:rPr>
          <w:rFonts w:hint="eastAsia"/>
          <w:lang w:eastAsia="ko-KR"/>
        </w:rPr>
        <w:t>)</w:t>
      </w:r>
    </w:p>
    <w:p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="00C0480E">
        <w:rPr>
          <w:i/>
          <w:lang w:eastAsia="ko-KR"/>
        </w:rPr>
        <w:t xml:space="preserve"> 4</w:t>
      </w:r>
      <w:r w:rsidR="00C0480E">
        <w:rPr>
          <w:rFonts w:hint="eastAsia"/>
          <w:i/>
          <w:lang w:eastAsia="ko-KR"/>
        </w:rPr>
        <w:t>지선다형</w:t>
      </w:r>
      <w:r w:rsidR="00C0480E">
        <w:rPr>
          <w:rFonts w:hint="eastAsia"/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퀴즈로</w:t>
      </w:r>
      <w:r w:rsidR="00C0480E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알맞거나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맞추면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바로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정답을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있고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퀴즈의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끝에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</w:t>
      </w:r>
      <w:r w:rsidR="00C0480E">
        <w:rPr>
          <w:rFonts w:hint="eastAsia"/>
          <w:i/>
          <w:lang w:eastAsia="ko-KR"/>
        </w:rPr>
        <w:t>여</w:t>
      </w:r>
      <w:r w:rsidR="00C0480E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얼마나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틀렸는지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확인하며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:rsidR="0006409D" w:rsidRPr="00AA1D0B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:rsidR="0006409D" w:rsidRPr="0006409D" w:rsidRDefault="0006409D" w:rsidP="0006409D"/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>Rational Unified Process(Rational Unified Process)</w:t>
      </w:r>
    </w:p>
    <w:p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</w:p>
    <w:sectPr w:rsidR="009E0CA4" w:rsidRPr="0006409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19A" w:rsidRDefault="00E2519A">
      <w:pPr>
        <w:spacing w:line="240" w:lineRule="auto"/>
      </w:pPr>
      <w:r>
        <w:separator/>
      </w:r>
    </w:p>
  </w:endnote>
  <w:endnote w:type="continuationSeparator" w:id="0">
    <w:p w:rsidR="00E2519A" w:rsidRDefault="00E2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>
          <w:pPr>
            <w:ind w:right="360"/>
          </w:pPr>
          <w:r>
            <w:rPr>
              <w:rFonts w:hint="eastAsia"/>
              <w:lang w:eastAsia="ko-KR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CD2D83">
          <w:pPr>
            <w:jc w:val="center"/>
          </w:pPr>
          <w:r>
            <w:sym w:font="Symbol" w:char="F0D3"/>
          </w:r>
          <w:fldSimple w:instr=" DOCPROPERTY &quot;Company&quot;  \* MERGEFORMAT ">
            <w:r w:rsidR="00824C1C">
              <w:t>&lt;</w:t>
            </w:r>
            <w:r w:rsidR="00CD2D83">
              <w:rPr>
                <w:rFonts w:hint="eastAsia"/>
                <w:lang w:eastAsia="ko-KR"/>
              </w:rPr>
              <w:t>유한대학교</w:t>
            </w:r>
            <w:r w:rsidR="00824C1C">
              <w:t>&gt;</w:t>
            </w:r>
          </w:fldSimple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922A0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19A" w:rsidRDefault="00E2519A">
      <w:pPr>
        <w:spacing w:line="240" w:lineRule="auto"/>
      </w:pPr>
      <w:r>
        <w:separator/>
      </w:r>
    </w:p>
  </w:footnote>
  <w:footnote w:type="continuationSeparator" w:id="0">
    <w:p w:rsidR="00E2519A" w:rsidRDefault="00E2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r w:rsidR="00CD2D83">
      <w:rPr>
        <w:rFonts w:ascii="Arial" w:hAnsi="Arial" w:hint="eastAsia"/>
        <w:b/>
        <w:sz w:val="36"/>
        <w:lang w:eastAsia="ko-KR"/>
      </w:rPr>
      <w:t>기엽조</w:t>
    </w:r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&lt;1.1</w:t>
          </w:r>
          <w:r>
            <w:t>&gt;</w:t>
          </w:r>
        </w:p>
      </w:tc>
    </w:tr>
    <w:tr w:rsidR="009E0CA4">
      <w:tc>
        <w:tcPr>
          <w:tcW w:w="6379" w:type="dxa"/>
        </w:tcPr>
        <w:p w:rsidR="009E0CA4" w:rsidRDefault="00E2519A">
          <w:fldSimple w:instr=" TITLE  \* MERGEFORMAT ">
            <w:r w:rsidR="00824C1C">
              <w:t>Software Requirements Specification</w:t>
            </w:r>
          </w:fldSimple>
        </w:p>
      </w:tc>
      <w:tc>
        <w:tcPr>
          <w:tcW w:w="3179" w:type="dxa"/>
        </w:tcPr>
        <w:p w:rsidR="009E0CA4" w:rsidRDefault="009E0CA4" w:rsidP="00CD2D83">
          <w:r>
            <w:t xml:space="preserve">  Date:  &lt;</w:t>
          </w:r>
          <w:r w:rsidR="001F0FA8">
            <w:t>2024/05/21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CD2D83" w:rsidP="001F0FA8">
          <w:r>
            <w:t>&lt;</w:t>
          </w:r>
          <w:r>
            <w:rPr>
              <w:rFonts w:hint="eastAsia"/>
              <w:lang w:eastAsia="ko-KR"/>
            </w:rPr>
            <w:t>기엽조</w:t>
          </w:r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B73521">
            <w:rPr>
              <w:rFonts w:hint="eastAsia"/>
              <w:lang w:eastAsia="ko-KR"/>
            </w:rPr>
            <w:t>김아름</w:t>
          </w:r>
          <w:r>
            <w:rPr>
              <w:rFonts w:hint="eastAsia"/>
              <w:lang w:eastAsia="ko-KR"/>
            </w:rPr>
            <w:t>(</w:t>
          </w:r>
          <w:r w:rsidR="001F0FA8">
            <w:rPr>
              <w:lang w:eastAsia="ko-KR"/>
            </w:rPr>
            <w:t>20240521</w:t>
          </w:r>
          <w:r>
            <w:rPr>
              <w:lang w:eastAsia="ko-KR"/>
            </w:rPr>
            <w:t>)</w:t>
          </w:r>
          <w:r>
            <w:t xml:space="preserve"> &gt;</w:t>
          </w:r>
        </w:p>
      </w:tc>
    </w:tr>
  </w:tbl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614B1"/>
    <w:rsid w:val="001F0FA8"/>
    <w:rsid w:val="00383EBA"/>
    <w:rsid w:val="003922A0"/>
    <w:rsid w:val="004C69E4"/>
    <w:rsid w:val="004D0031"/>
    <w:rsid w:val="00550ADF"/>
    <w:rsid w:val="005C489B"/>
    <w:rsid w:val="006249C1"/>
    <w:rsid w:val="00637231"/>
    <w:rsid w:val="007471C7"/>
    <w:rsid w:val="00824C1C"/>
    <w:rsid w:val="009C6B10"/>
    <w:rsid w:val="009E0CA4"/>
    <w:rsid w:val="00A96A22"/>
    <w:rsid w:val="00AA1D0B"/>
    <w:rsid w:val="00B73521"/>
    <w:rsid w:val="00BF1696"/>
    <w:rsid w:val="00C0480E"/>
    <w:rsid w:val="00CD2D83"/>
    <w:rsid w:val="00D61852"/>
    <w:rsid w:val="00D66FF0"/>
    <w:rsid w:val="00E1361A"/>
    <w:rsid w:val="00E2519A"/>
    <w:rsid w:val="00F55D26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6D43CD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5DBC-4A52-4818-B93F-DB1EB8D0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1</TotalTime>
  <Pages>7</Pages>
  <Words>756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2024-05-21T04:17:00Z</dcterms:created>
  <dcterms:modified xsi:type="dcterms:W3CDTF">2024-05-21T04:17:00Z</dcterms:modified>
</cp:coreProperties>
</file>