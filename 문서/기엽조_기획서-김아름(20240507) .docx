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Pr="00CD2D83" w:rsidRDefault="00CD2D83" w:rsidP="00CD2D83">
      <w:pPr>
        <w:pStyle w:val="a9"/>
        <w:jc w:val="center"/>
        <w:rPr>
          <w:sz w:val="44"/>
          <w:szCs w:val="44"/>
        </w:rPr>
      </w:pPr>
      <w:r w:rsidRPr="00CD2D83">
        <w:rPr>
          <w:sz w:val="44"/>
          <w:szCs w:val="44"/>
        </w:rPr>
        <w:t>2024.05.07</w:t>
      </w: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 </w:t>
      </w:r>
      <w:r w:rsidR="00B73521">
        <w:rPr>
          <w:rFonts w:hint="eastAsia"/>
          <w:lang w:eastAsia="ko-KR"/>
        </w:rPr>
        <w:t>김아름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 </w:t>
      </w:r>
      <w:r w:rsidR="00B73521">
        <w:rPr>
          <w:rFonts w:hint="eastAsia"/>
          <w:lang w:eastAsia="ko-KR"/>
        </w:rPr>
        <w:t>고은별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CD2D83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김강훈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63723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bookmarkStart w:id="0" w:name="_GoBack"/>
            <w:bookmarkEnd w:id="0"/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 w:rsidP="00CD2D83">
      <w:pPr>
        <w:pStyle w:val="20"/>
        <w:rPr>
          <w:noProof/>
        </w:rPr>
      </w:pP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Pr="00CD2D83" w:rsidRDefault="00CD2D83" w:rsidP="00CD2D83"/>
    <w:p w:rsidR="00CD2D83" w:rsidRPr="00CD2D83" w:rsidRDefault="00CD2D83" w:rsidP="00CD2D83"/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a3"/>
      </w:pPr>
      <w:r>
        <w:fldChar w:fldCharType="end"/>
      </w:r>
      <w:r>
        <w:br w:type="page"/>
      </w:r>
      <w:fldSimple w:instr=" TITLE  \* MERGEFORMAT ">
        <w:r w:rsidR="00824C1C">
          <w:t>Software Requirements Specification</w:t>
        </w:r>
      </w:fldSimple>
      <w:r>
        <w:t xml:space="preserve"> </w:t>
      </w:r>
    </w:p>
    <w:p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:rsidR="009E0CA4" w:rsidRPr="00B73521" w:rsidRDefault="00B73521" w:rsidP="00B73521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시간안에 많은 걸 배울 수 있도록 히라가나와 가타카나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:rsidR="00B73521" w:rsidRPr="00B73521" w:rsidRDefault="00CD2D83" w:rsidP="00B73521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가타카나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:rsidR="00B73521" w:rsidRPr="00B73521" w:rsidRDefault="00B73521" w:rsidP="00B73521">
      <w:pPr>
        <w:rPr>
          <w:lang w:eastAsia="ko-KR"/>
        </w:rPr>
      </w:pPr>
    </w:p>
    <w:p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:rsidR="00B73521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가타카나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:rsidR="00CD2D83" w:rsidRPr="00CD2D83" w:rsidRDefault="00CD2D83" w:rsidP="00CD2D83">
      <w:pPr>
        <w:rPr>
          <w:lang w:eastAsia="ko-KR"/>
        </w:rPr>
      </w:pPr>
    </w:p>
    <w:p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:rsidR="00CD2D83" w:rsidRPr="00CD2D83" w:rsidRDefault="00CD2D83" w:rsidP="00CD2D83"/>
    <w:p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B73521" w:rsidRPr="00D61852" w:rsidRDefault="00B73521" w:rsidP="00B73521">
      <w:pPr>
        <w:ind w:left="720"/>
        <w:rPr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이 어플은 일본어를 배우고 싶지만 시간이 없어 배우지 못하는 사람들을 위해 쉽게 접근하여 편하게 배울 수 있는 어플입니다.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핸드폰으로 손쉬운 학습이 가능하며 이 어플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가타카나를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가타카나만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r w:rsidRPr="00AD2AA8">
        <w:rPr>
          <w:rFonts w:hint="eastAsia"/>
        </w:rPr>
        <w:t>오십음</w:t>
      </w:r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r w:rsidRPr="00AD2AA8">
        <w:rPr>
          <w:rFonts w:hint="eastAsia"/>
        </w:rPr>
        <w:t>가타카나를 얼마나 습득하였는지 퍼센트로 확인할 수 있도록 되어 있습니다</w:t>
      </w:r>
      <w:r w:rsidR="009E0CA4">
        <w:t xml:space="preserve"> </w:t>
      </w: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시작화면에서 히라가나와 가타카나를 각각 선택할 수 있으며, 히라가나를 선택하면 히라가나 퀴즈를 가타카나를 선택하면 가타카나 퀴즈를 풀도록 하며, 히라가나와 가타카나를 배우도록 합니다.</w:t>
      </w:r>
    </w:p>
    <w:p w:rsidR="0006409D" w:rsidRPr="00D61852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김강훈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E1361A" w:rsidRPr="00A96A22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06409D" w:rsidRPr="00E1361A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:rsidR="0006409D" w:rsidRPr="0006409D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</w:p>
    <w:p w:rsidR="000632BC" w:rsidRPr="000632BC" w:rsidRDefault="000632BC" w:rsidP="000632BC">
      <w:pPr>
        <w:ind w:left="720"/>
        <w:rPr>
          <w:i/>
          <w:lang w:eastAsia="ko-KR"/>
        </w:rPr>
      </w:pPr>
      <w:r>
        <w:rPr>
          <w:rFonts w:hint="eastAsia"/>
          <w:i/>
          <w:noProof/>
          <w:lang w:eastAsia="ko-KR"/>
        </w:rPr>
        <w:drawing>
          <wp:inline distT="0" distB="0" distL="0" distR="0" wp14:anchorId="799626E3" wp14:editId="105EC64F">
            <wp:extent cx="2327910" cy="330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40513_0826141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91" cy="33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lang w:eastAsia="ko-KR"/>
        </w:rPr>
        <w:drawing>
          <wp:inline distT="0" distB="0" distL="0" distR="0">
            <wp:extent cx="2543175" cy="3609975"/>
            <wp:effectExtent l="0" t="0" r="9525" b="9525"/>
            <wp:docPr id="3" name="그림 3" descr="C:\Users\YUHAN\AppData\Local\Microsoft\Windows\INetCache\Content.Word\KakaoTalk_20240513_08261410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HAN\AppData\Local\Microsoft\Windows\INetCache\Content.Word\KakaoTalk_20240513_082614103_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BCDA483" wp14:editId="0B2CFDF9">
            <wp:extent cx="2399665" cy="3403162"/>
            <wp:effectExtent l="0" t="0" r="635" b="6985"/>
            <wp:docPr id="2" name="그림 2" descr="C:\Users\YUHAN\AppData\Local\Microsoft\Windows\INetCache\Content.Word\KakaoTalk_20240513_082614103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HAN\AppData\Local\Microsoft\Windows\INetCache\Content.Word\KakaoTalk_20240513_082614103_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49" cy="34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4B1">
        <w:rPr>
          <w:i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82pt">
            <v:imagedata r:id="rId13" o:title="KakaoTalk_20240513_082614103_03"/>
          </v:shape>
        </w:pict>
      </w:r>
    </w:p>
    <w:p w:rsidR="0006409D" w:rsidRPr="00A96A22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r>
        <w:rPr>
          <w:rFonts w:hint="eastAsia"/>
          <w:lang w:eastAsia="ko-KR"/>
        </w:rPr>
        <w:t>기능정의</w:t>
      </w:r>
      <w:r>
        <w:rPr>
          <w:rFonts w:hint="eastAsia"/>
          <w:lang w:eastAsia="ko-KR"/>
        </w:rPr>
        <w:t>)</w:t>
      </w:r>
    </w:p>
    <w:p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>프로그래밍은 유저들의 참여도를 중심으로 만들었습니다. 학습의 중요한 것은 참여도와 반복성, 간단함이라고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i/>
          <w:lang w:eastAsia="ko-KR"/>
        </w:rPr>
        <w:t xml:space="preserve"> O, X </w:t>
      </w:r>
      <w:r w:rsidRPr="00AA1D0B">
        <w:rPr>
          <w:rFonts w:hint="eastAsia"/>
          <w:i/>
          <w:lang w:eastAsia="ko-KR"/>
        </w:rPr>
        <w:t>퀴즈나</w:t>
      </w:r>
      <w:r w:rsidRPr="00AA1D0B">
        <w:rPr>
          <w:rFonts w:hint="eastAsia"/>
          <w:i/>
          <w:lang w:eastAsia="ko-KR"/>
        </w:rPr>
        <w:t>, /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알맞게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맞추고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계산하고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ascii="바탕" w:hAnsi="바탕" w:hint="eastAsia"/>
          <w:i/>
          <w:lang w:eastAsia="ko-KR"/>
        </w:rPr>
        <w:t>의 데이터가 쌓이며 내가 어느 점이 취약한지 반복적으로 틀리는 부분을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다시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보게함으로써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:rsidR="0006409D" w:rsidRPr="00AA1D0B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:rsidR="0006409D" w:rsidRPr="0006409D" w:rsidRDefault="0006409D" w:rsidP="0006409D"/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>Rational Unified Process(Rational Unified Process)</w:t>
      </w:r>
    </w:p>
    <w:p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r>
        <w:rPr>
          <w:rFonts w:hint="eastAsia"/>
        </w:rPr>
        <w:t>오십음</w:t>
      </w:r>
      <w:r>
        <w:t>”</w:t>
      </w:r>
    </w:p>
    <w:sectPr w:rsidR="009E0CA4" w:rsidRPr="0006409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10" w:rsidRDefault="009C6B10">
      <w:pPr>
        <w:spacing w:line="240" w:lineRule="auto"/>
      </w:pPr>
      <w:r>
        <w:separator/>
      </w:r>
    </w:p>
  </w:endnote>
  <w:endnote w:type="continuationSeparator" w:id="0">
    <w:p w:rsidR="009C6B10" w:rsidRDefault="009C6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CD2D83">
          <w:pPr>
            <w:ind w:right="360"/>
          </w:pPr>
          <w:r>
            <w:rPr>
              <w:rFonts w:hint="eastAsia"/>
              <w:lang w:eastAsia="ko-KR"/>
            </w:rPr>
            <w:t>기엽조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CD2D83">
          <w:pPr>
            <w:jc w:val="center"/>
          </w:pPr>
          <w:r>
            <w:sym w:font="Symbol" w:char="F0D3"/>
          </w:r>
          <w:fldSimple w:instr=" DOCPROPERTY &quot;Company&quot;  \* MERGEFORMAT ">
            <w:r w:rsidR="00824C1C">
              <w:t>&lt;</w:t>
            </w:r>
            <w:r w:rsidR="00CD2D83">
              <w:rPr>
                <w:rFonts w:hint="eastAsia"/>
                <w:lang w:eastAsia="ko-KR"/>
              </w:rPr>
              <w:t>유한대학교</w:t>
            </w:r>
            <w:r w:rsidR="00824C1C">
              <w:t>&gt;</w:t>
            </w:r>
          </w:fldSimple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37231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10" w:rsidRDefault="009C6B10">
      <w:pPr>
        <w:spacing w:line="240" w:lineRule="auto"/>
      </w:pPr>
      <w:r>
        <w:separator/>
      </w:r>
    </w:p>
  </w:footnote>
  <w:footnote w:type="continuationSeparator" w:id="0">
    <w:p w:rsidR="009C6B10" w:rsidRDefault="009C6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r w:rsidR="00CD2D83">
      <w:rPr>
        <w:rFonts w:ascii="Arial" w:hAnsi="Arial" w:hint="eastAsia"/>
        <w:b/>
        <w:sz w:val="36"/>
        <w:lang w:eastAsia="ko-KR"/>
      </w:rPr>
      <w:t>기엽조</w:t>
    </w:r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이요한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E0CA4">
      <w:tc>
        <w:tcPr>
          <w:tcW w:w="6379" w:type="dxa"/>
        </w:tcPr>
        <w:p w:rsidR="009E0CA4" w:rsidRDefault="00550ADF">
          <w:fldSimple w:instr=" TITLE  \* MERGEFORMAT ">
            <w:r w:rsidR="00824C1C">
              <w:t>Software Requirements Specification</w:t>
            </w:r>
          </w:fldSimple>
        </w:p>
      </w:tc>
      <w:tc>
        <w:tcPr>
          <w:tcW w:w="3179" w:type="dxa"/>
        </w:tcPr>
        <w:p w:rsidR="009E0CA4" w:rsidRDefault="009E0CA4" w:rsidP="00CD2D83">
          <w:r>
            <w:t xml:space="preserve">  Date:  &lt;</w:t>
          </w:r>
          <w:r w:rsidR="00CD2D83">
            <w:t>2024/05/07</w:t>
          </w:r>
          <w:r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CD2D83">
          <w:r>
            <w:t>&lt;</w:t>
          </w:r>
          <w:r>
            <w:rPr>
              <w:rFonts w:hint="eastAsia"/>
              <w:lang w:eastAsia="ko-KR"/>
            </w:rPr>
            <w:t>기엽조</w:t>
          </w:r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 w:rsidR="00B73521">
            <w:rPr>
              <w:rFonts w:hint="eastAsia"/>
              <w:lang w:eastAsia="ko-KR"/>
            </w:rPr>
            <w:t>김아름</w:t>
          </w:r>
          <w:r>
            <w:rPr>
              <w:rFonts w:hint="eastAsia"/>
              <w:lang w:eastAsia="ko-KR"/>
            </w:rPr>
            <w:t>(</w:t>
          </w:r>
          <w:r>
            <w:rPr>
              <w:lang w:eastAsia="ko-KR"/>
            </w:rPr>
            <w:t>20240507)</w:t>
          </w:r>
          <w:r>
            <w:t xml:space="preserve"> &gt;</w:t>
          </w:r>
        </w:p>
      </w:tc>
    </w:tr>
  </w:tbl>
  <w:p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1614B1"/>
    <w:rsid w:val="00383EBA"/>
    <w:rsid w:val="004D0031"/>
    <w:rsid w:val="00550ADF"/>
    <w:rsid w:val="00637231"/>
    <w:rsid w:val="007471C7"/>
    <w:rsid w:val="00824C1C"/>
    <w:rsid w:val="009C6B10"/>
    <w:rsid w:val="009E0CA4"/>
    <w:rsid w:val="00A96A22"/>
    <w:rsid w:val="00AA1D0B"/>
    <w:rsid w:val="00B73521"/>
    <w:rsid w:val="00CD2D83"/>
    <w:rsid w:val="00D61852"/>
    <w:rsid w:val="00E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DF08C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D8391-D9BB-4415-A886-B609796C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8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11</cp:revision>
  <cp:lastPrinted>1899-12-31T15:00:00Z</cp:lastPrinted>
  <dcterms:created xsi:type="dcterms:W3CDTF">2024-05-07T06:22:00Z</dcterms:created>
  <dcterms:modified xsi:type="dcterms:W3CDTF">2024-05-12T23:36:00Z</dcterms:modified>
</cp:coreProperties>
</file>